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"/>
        <w:gridCol w:w="6934"/>
      </w:tblGrid>
      <w:tr w:rsidR="001B2ABD" w:rsidRPr="007803F3" w14:paraId="0184CC39" w14:textId="77777777" w:rsidTr="003425D6">
        <w:trPr>
          <w:trHeight w:val="14243"/>
        </w:trPr>
        <w:tc>
          <w:tcPr>
            <w:tcW w:w="3600" w:type="dxa"/>
            <w:shd w:val="clear" w:color="auto" w:fill="E9F0F6" w:themeFill="accent1" w:themeFillTint="33"/>
          </w:tcPr>
          <w:sdt>
            <w:sdtPr>
              <w:rPr>
                <w:rFonts w:ascii="Times New Roman" w:hAnsi="Times New Roman" w:cs="Times New Roman"/>
                <w:szCs w:val="28"/>
              </w:rPr>
              <w:id w:val="-1711873194"/>
              <w:placeholder>
                <w:docPart w:val="B3D3CC7977064B2A9AEEB89DFF57DDED"/>
              </w:placeholder>
              <w:temporary/>
              <w:showingPlcHdr/>
              <w15:appearance w15:val="hidden"/>
            </w:sdtPr>
            <w:sdtContent>
              <w:p w14:paraId="05A1A679" w14:textId="53DC1268" w:rsidR="001D534D" w:rsidRPr="006640A6" w:rsidRDefault="00036450" w:rsidP="006640A6">
                <w:pPr>
                  <w:pStyle w:val="Heading3"/>
                  <w:rPr>
                    <w:rFonts w:ascii="Times New Roman" w:hAnsi="Times New Roman" w:cs="Times New Roman"/>
                    <w:szCs w:val="28"/>
                  </w:rPr>
                </w:pPr>
                <w:r w:rsidRPr="00C4278F">
                  <w:rPr>
                    <w:rFonts w:ascii="Times New Roman" w:hAnsi="Times New Roman" w:cs="Times New Roman"/>
                    <w:color w:val="A17B36" w:themeColor="background2" w:themeShade="80"/>
                    <w:sz w:val="26"/>
                    <w:szCs w:val="26"/>
                  </w:rPr>
                  <w:t>Profile</w:t>
                </w:r>
              </w:p>
            </w:sdtContent>
          </w:sdt>
          <w:p w14:paraId="6869792B" w14:textId="77777777" w:rsidR="001D534D" w:rsidRPr="00C4278F" w:rsidRDefault="001D534D" w:rsidP="007803F3">
            <w:pPr>
              <w:rPr>
                <w:rFonts w:ascii="Times New Roman" w:hAnsi="Times New Roman" w:cs="Times New Roman"/>
                <w:b/>
                <w:bCs/>
                <w:color w:val="A17B36" w:themeColor="background2" w:themeShade="80"/>
                <w:sz w:val="32"/>
                <w:szCs w:val="32"/>
              </w:rPr>
            </w:pPr>
          </w:p>
          <w:p w14:paraId="198CBA53" w14:textId="1233CDC3" w:rsidR="0086783C" w:rsidRPr="00C4278F" w:rsidRDefault="0086783C" w:rsidP="007803F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427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DIPIKA BHARAMA HALUNDE</w:t>
            </w:r>
          </w:p>
          <w:p w14:paraId="7484ACFA" w14:textId="77777777" w:rsidR="002434B5" w:rsidRDefault="002434B5" w:rsidP="0003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sdt>
            <w:sdtPr>
              <w:rPr>
                <w:rFonts w:ascii="Times New Roman" w:hAnsi="Times New Roman" w:cs="Times New Roman"/>
                <w:szCs w:val="28"/>
              </w:rPr>
              <w:id w:val="-1954003311"/>
              <w:placeholder>
                <w:docPart w:val="7C0BEB3C85E147BBA47E6CE40600EF9D"/>
              </w:placeholder>
              <w:temporary/>
              <w:showingPlcHdr/>
              <w15:appearance w15:val="hidden"/>
            </w:sdtPr>
            <w:sdtContent>
              <w:p w14:paraId="37B1AE8F" w14:textId="77777777" w:rsidR="00036450" w:rsidRDefault="00CB0055" w:rsidP="00CB0055">
                <w:pPr>
                  <w:pStyle w:val="Heading3"/>
                  <w:rPr>
                    <w:rFonts w:ascii="Times New Roman" w:hAnsi="Times New Roman" w:cs="Times New Roman"/>
                    <w:szCs w:val="28"/>
                  </w:rPr>
                </w:pPr>
                <w:r w:rsidRPr="00C4278F">
                  <w:rPr>
                    <w:rFonts w:ascii="Times New Roman" w:hAnsi="Times New Roman" w:cs="Times New Roman"/>
                    <w:i/>
                    <w:iCs/>
                    <w:color w:val="A17B36" w:themeColor="background2" w:themeShade="80"/>
                    <w:szCs w:val="28"/>
                  </w:rPr>
                  <w:t>Contact</w:t>
                </w:r>
              </w:p>
            </w:sdtContent>
          </w:sdt>
          <w:p w14:paraId="0C794004" w14:textId="77777777" w:rsidR="00CA2689" w:rsidRPr="00CA2689" w:rsidRDefault="00CA2689" w:rsidP="00CA2689"/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-240260293"/>
              <w:placeholder>
                <w:docPart w:val="E6822685E6CA457F91145573B91964EC"/>
              </w:placeholder>
              <w:temporary/>
              <w:showingPlcHdr/>
              <w15:appearance w15:val="hidden"/>
            </w:sdtPr>
            <w:sdtContent>
              <w:p w14:paraId="3EDBBA1F" w14:textId="77777777" w:rsidR="00CA2689" w:rsidRDefault="00CA2689" w:rsidP="00CA268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8621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EMAIL:</w:t>
                </w:r>
              </w:p>
            </w:sdtContent>
          </w:sdt>
          <w:p w14:paraId="45B15376" w14:textId="0E801274" w:rsidR="00CA2689" w:rsidRPr="00FF1B16" w:rsidRDefault="00000000" w:rsidP="00CA2689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8" w:history="1">
              <w:r w:rsidR="00CA2689" w:rsidRPr="00FF1B1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dipikahalunde@gmail.com</w:t>
              </w:r>
            </w:hyperlink>
          </w:p>
          <w:p w14:paraId="1F505498" w14:textId="77777777" w:rsidR="00CA2689" w:rsidRDefault="00CA2689" w:rsidP="00CA2689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4C67B6E3" w14:textId="77777777" w:rsidR="00CA2689" w:rsidRDefault="00CA2689" w:rsidP="00CA2689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  <w:u w:val="single"/>
              </w:rPr>
              <w:id w:val="1111563247"/>
              <w:placeholder>
                <w:docPart w:val="5742326D25544D32A21035A28B83AE21"/>
              </w:placeholder>
              <w:temporary/>
              <w:showingPlcHdr/>
              <w15:appearance w15:val="hidden"/>
            </w:sdtPr>
            <w:sdtContent>
              <w:p w14:paraId="368275C6" w14:textId="77777777" w:rsidR="004D3011" w:rsidRPr="00086213" w:rsidRDefault="004D3011" w:rsidP="004D30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8621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PHONE:</w:t>
                </w:r>
              </w:p>
            </w:sdtContent>
          </w:sdt>
          <w:p w14:paraId="45ECEDE4" w14:textId="53C1B56E" w:rsidR="004D3011" w:rsidRPr="00086213" w:rsidRDefault="00B54DE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213">
              <w:rPr>
                <w:rFonts w:ascii="Times New Roman" w:hAnsi="Times New Roman" w:cs="Times New Roman"/>
                <w:sz w:val="24"/>
                <w:szCs w:val="24"/>
              </w:rPr>
              <w:t>8080615107</w:t>
            </w:r>
          </w:p>
          <w:p w14:paraId="75C2F19A" w14:textId="77777777" w:rsidR="008A791D" w:rsidRDefault="008A791D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FADBB" w14:textId="2DFC9AB0" w:rsidR="00DC5F6A" w:rsidRPr="00FF1B16" w:rsidRDefault="00DC5F6A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E81B5" w14:textId="28B7C0C2" w:rsidR="00854804" w:rsidRPr="007E3259" w:rsidRDefault="00E06821" w:rsidP="004D3011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PERSONAL</w:t>
            </w:r>
            <w:r w:rsidRPr="00553AE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854804"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SKILLS</w:t>
            </w:r>
          </w:p>
          <w:p w14:paraId="09F2516E" w14:textId="77777777" w:rsidR="00854804" w:rsidRPr="00FF1B16" w:rsidRDefault="00854804" w:rsidP="004D3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4734C5" w14:textId="4B4BAFB9" w:rsidR="00854804" w:rsidRPr="00FF1B16" w:rsidRDefault="00854804" w:rsidP="008548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Effective communication</w:t>
            </w:r>
          </w:p>
          <w:p w14:paraId="71C74CE3" w14:textId="1EA5EDCF" w:rsidR="00FF1B16" w:rsidRPr="00EB6740" w:rsidRDefault="00FF1B16" w:rsidP="008548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Working as Cohead </w:t>
            </w:r>
            <w:r w:rsidR="00EB6740" w:rsidRP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Codechef programming club </w:t>
            </w:r>
            <w:r w:rsid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college </w:t>
            </w:r>
          </w:p>
          <w:p w14:paraId="5321B538" w14:textId="6D67C386" w:rsidR="00854804" w:rsidRPr="00FF1B16" w:rsidRDefault="00854804" w:rsidP="008548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  <w:p w14:paraId="0A9E01CB" w14:textId="77777777" w:rsidR="00DC5F6A" w:rsidRPr="00FF1B16" w:rsidRDefault="00DC5F6A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2BAE9" w14:textId="77777777" w:rsidR="002434B5" w:rsidRPr="00FF1B16" w:rsidRDefault="002434B5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28F2C" w14:textId="77777777" w:rsidR="00FF1B16" w:rsidRPr="00553AE2" w:rsidRDefault="00FF1B16" w:rsidP="00FF1B1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CERTIFICATIONS</w:t>
            </w:r>
          </w:p>
          <w:p w14:paraId="538B58E9" w14:textId="77777777" w:rsidR="00FF1B16" w:rsidRDefault="00FF1B16" w:rsidP="00FF1B16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2BB781B8" w14:textId="2C353236" w:rsidR="004B7B70" w:rsidRPr="00DF2F80" w:rsidRDefault="00FF1B16" w:rsidP="00CB00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 xml:space="preserve">Web Development 101 Course offered by </w:t>
            </w: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pupilfirst organization.</w:t>
            </w:r>
          </w:p>
          <w:p w14:paraId="207BCFCB" w14:textId="77777777" w:rsidR="00DF2F80" w:rsidRPr="00BD3CA9" w:rsidRDefault="00DF2F80" w:rsidP="00DF2F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44418" w14:textId="558D6062" w:rsidR="004D3011" w:rsidRPr="00553AE2" w:rsidRDefault="002434B5" w:rsidP="00CB0055">
            <w:pPr>
              <w:pStyle w:val="Heading3"/>
              <w:rPr>
                <w:rFonts w:ascii="Times New Roman" w:hAnsi="Times New Roman" w:cs="Times New Roman"/>
                <w:i/>
                <w:iCs/>
                <w:color w:val="auto"/>
                <w:szCs w:val="28"/>
              </w:rPr>
            </w:pPr>
            <w:r w:rsidRPr="00C4278F">
              <w:rPr>
                <w:rFonts w:ascii="Times New Roman" w:hAnsi="Times New Roman" w:cs="Times New Roman"/>
                <w:i/>
                <w:iCs/>
                <w:color w:val="A17B36" w:themeColor="background2" w:themeShade="80"/>
                <w:szCs w:val="28"/>
              </w:rPr>
              <w:t>INTERESTS</w:t>
            </w:r>
          </w:p>
          <w:p w14:paraId="5677FF48" w14:textId="77777777" w:rsidR="002434B5" w:rsidRDefault="002434B5" w:rsidP="00FF3B2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53972" w14:textId="0B7C9FEB" w:rsidR="004D3011" w:rsidRPr="00FF1B16" w:rsidRDefault="00B54DEE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r w:rsidR="002E2907" w:rsidRPr="00FF1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A5BF6" w14:textId="3F51E8A9" w:rsidR="00876BA2" w:rsidRPr="00086213" w:rsidRDefault="00876BA2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Creativity</w:t>
            </w:r>
          </w:p>
          <w:p w14:paraId="4DC6DED6" w14:textId="77777777" w:rsidR="004D3011" w:rsidRPr="00FF1B16" w:rsidRDefault="00B54DEE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Travel.</w:t>
            </w:r>
          </w:p>
          <w:p w14:paraId="0B30A4DC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D857C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E7720" w14:textId="77777777" w:rsidR="00BD3CA9" w:rsidRPr="00553AE2" w:rsidRDefault="00BD3CA9" w:rsidP="00BD3CA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LANGUAGES</w:t>
            </w:r>
          </w:p>
          <w:p w14:paraId="518CE21D" w14:textId="77777777" w:rsidR="00BD3CA9" w:rsidRDefault="00BD3CA9" w:rsidP="00BD3CA9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  <w:p w14:paraId="24CB440F" w14:textId="77777777" w:rsidR="00BD3CA9" w:rsidRPr="00FF1B16" w:rsidRDefault="00BD3CA9" w:rsidP="00BD3C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24FEBEE7" w14:textId="77777777" w:rsidR="00BD3CA9" w:rsidRPr="00FF1B16" w:rsidRDefault="00BD3CA9" w:rsidP="00BD3C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  <w:p w14:paraId="5BEE7A62" w14:textId="77777777" w:rsidR="00BD3CA9" w:rsidRPr="001C7063" w:rsidRDefault="00BD3CA9" w:rsidP="00BD3CA9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A5C6E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EE00C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E5363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CECF4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DAAEC" w14:textId="77777777" w:rsidR="00116B68" w:rsidRDefault="00116B68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B1364" w14:textId="77777777" w:rsidR="00BD3CA9" w:rsidRDefault="00BD3CA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1585E" w14:textId="77777777" w:rsidR="00116B68" w:rsidRDefault="00116B68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1EDEE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4E50C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C7120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6F9E2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E7404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91685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3C67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94D7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28CE3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3AF7B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5C638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FDD18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DFFE5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74023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4090B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B77E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162F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3D0D3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206D0" w14:textId="77777777" w:rsidR="00B9197D" w:rsidRDefault="00B9197D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2BE7F" w14:textId="000BAFA3" w:rsidR="00B9197D" w:rsidRPr="00FF3B21" w:rsidRDefault="00B9197D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</w:tcPr>
          <w:p w14:paraId="4F68F377" w14:textId="127DACA1" w:rsidR="001B2AB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D6F25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6C5AD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EE488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B6CDB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646F7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5EC7B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AEB7B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6098A" w14:textId="2B41E893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C9B4D" w14:textId="345EF185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6948D" w14:textId="2AC6BA28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A4F4ED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02823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2F7E9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30E51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0EFA3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61447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EBD58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029AE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50F7D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85E50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D6DD4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9AFE0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03162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48184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1259F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B059F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CE7AE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5089C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16ABF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DD1EE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2859C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B6CC3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A4424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0C452" w14:textId="77777777" w:rsid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B34F0" w14:textId="77777777" w:rsid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2CBBA" w14:textId="052DD93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  <w:gridSpan w:val="2"/>
            <w:shd w:val="clear" w:color="auto" w:fill="F2F2F2" w:themeFill="background1" w:themeFillShade="F2"/>
          </w:tcPr>
          <w:p w14:paraId="4EA220FC" w14:textId="77777777" w:rsidR="005D5F5C" w:rsidRDefault="005D5F5C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4E8440" w14:textId="73493491" w:rsidR="001B2ABD" w:rsidRPr="00553AE2" w:rsidRDefault="001C5583" w:rsidP="005D5F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CAR</w:t>
            </w:r>
            <w:r w:rsidR="00255549"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E</w:t>
            </w: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ER PROFILE</w:t>
            </w:r>
          </w:p>
          <w:p w14:paraId="6820444E" w14:textId="77777777" w:rsidR="005D5F5C" w:rsidRDefault="005D5F5C" w:rsidP="005D5F5C"/>
          <w:p w14:paraId="5DAB50B2" w14:textId="07508EDA" w:rsidR="008A791D" w:rsidRPr="00EB6740" w:rsidRDefault="00EB6740" w:rsidP="00013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Aspiring </w:t>
            </w:r>
            <w:r w:rsidR="008A791D" w:rsidRPr="001C7063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Engineering student with </w:t>
            </w:r>
            <w:r w:rsidR="008A791D" w:rsidRP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 programming skills.</w:t>
            </w:r>
          </w:p>
          <w:p w14:paraId="658B8426" w14:textId="592EF070" w:rsidR="006640A6" w:rsidRPr="001C7063" w:rsidRDefault="008A791D" w:rsidP="005D5F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 xml:space="preserve">Seeking a challenging summer internship opportunity at Goldman Sachs to </w:t>
            </w:r>
            <w:r w:rsidRP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leverage my technical skills</w:t>
            </w: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 xml:space="preserve">, passion for finance, and </w:t>
            </w: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commitment to excellence</w:t>
            </w: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1095E5" w14:textId="3C4C4CA1" w:rsidR="008A791D" w:rsidRPr="003425D6" w:rsidRDefault="008A791D" w:rsidP="005D5F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5242C57" w14:textId="52BBA75E" w:rsidR="005D5F5C" w:rsidRPr="00553AE2" w:rsidRDefault="001C5583" w:rsidP="005D5F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EDUCATION </w:t>
            </w:r>
          </w:p>
          <w:p w14:paraId="76A1F52E" w14:textId="7EDFEF33" w:rsidR="00AB21C0" w:rsidRDefault="00AB21C0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C757D8" w14:textId="77777777" w:rsidR="00AB21C0" w:rsidRPr="001C7063" w:rsidRDefault="00AB21C0" w:rsidP="00AB2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 in Computer Science and Engineering.</w:t>
            </w:r>
          </w:p>
          <w:p w14:paraId="635E0104" w14:textId="3F6C971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 xml:space="preserve">Institution: Kolhapur Institute of </w:t>
            </w:r>
            <w:r w:rsidR="00B27E68" w:rsidRPr="001C7063">
              <w:rPr>
                <w:rFonts w:ascii="Times New Roman" w:hAnsi="Times New Roman" w:cs="Times New Roman"/>
                <w:sz w:val="24"/>
                <w:szCs w:val="24"/>
              </w:rPr>
              <w:t>Technology (</w:t>
            </w: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KIT).</w:t>
            </w:r>
          </w:p>
          <w:p w14:paraId="1316E2DD" w14:textId="291063E7" w:rsidR="006640A6" w:rsidRPr="001C7063" w:rsidRDefault="006640A6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CGP</w:t>
            </w:r>
            <w:r w:rsidR="008F1ED5"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- 8.9</w:t>
            </w:r>
          </w:p>
          <w:p w14:paraId="01D94B96" w14:textId="77777777" w:rsidR="00B54DEE" w:rsidRPr="001C7063" w:rsidRDefault="00B54DEE" w:rsidP="005D5F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96DDCB" w14:textId="201BEF12" w:rsidR="00AB21C0" w:rsidRPr="001C7063" w:rsidRDefault="00AB21C0" w:rsidP="00AB2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in Computer Science and Engineering.</w:t>
            </w:r>
          </w:p>
          <w:p w14:paraId="134978F4" w14:textId="200ACA44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Institution: Sanjay Ghodawat Polytechnic.</w:t>
            </w:r>
          </w:p>
          <w:p w14:paraId="61D92320" w14:textId="6FD77FB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Year of passing: 2022</w:t>
            </w:r>
          </w:p>
          <w:p w14:paraId="31A9CF7E" w14:textId="0913391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Percentage:91.26</w:t>
            </w:r>
          </w:p>
          <w:p w14:paraId="0A06C4E9" w14:textId="6F96472A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6DEE92" w14:textId="22DF075E" w:rsidR="00AB21C0" w:rsidRPr="001C7063" w:rsidRDefault="00AB21C0" w:rsidP="00AB2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</w:t>
            </w:r>
          </w:p>
          <w:p w14:paraId="56971460" w14:textId="6A9C3405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Institution: Nagaon Highschool Nagaon</w:t>
            </w:r>
          </w:p>
          <w:p w14:paraId="5D492C4E" w14:textId="7929472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Year of passing :2019</w:t>
            </w:r>
          </w:p>
          <w:p w14:paraId="75472BB3" w14:textId="4D0D0F51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Percentage:94.60</w:t>
            </w:r>
          </w:p>
          <w:p w14:paraId="327A039E" w14:textId="107D507E" w:rsidR="001D534D" w:rsidRPr="001C7063" w:rsidRDefault="001D534D" w:rsidP="001C7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E1D80" w14:textId="77777777" w:rsidR="001C7063" w:rsidRPr="00553AE2" w:rsidRDefault="001C7063" w:rsidP="001C706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TECHNICAL SKILLS</w:t>
            </w:r>
          </w:p>
          <w:p w14:paraId="66DE9682" w14:textId="77777777" w:rsidR="001C7063" w:rsidRPr="00FF1B16" w:rsidRDefault="001C7063" w:rsidP="001C7063"/>
          <w:p w14:paraId="0FE3D2F3" w14:textId="10376E95" w:rsidR="001C7063" w:rsidRPr="00086213" w:rsidRDefault="00FF1B16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:</w:t>
            </w:r>
            <w:r w:rsidR="00E67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C, </w:t>
            </w:r>
            <w:r w:rsidR="00EB6740"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++,</w:t>
            </w:r>
            <w:r w:rsidR="00EB6740"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</w:t>
            </w: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ava </w:t>
            </w:r>
          </w:p>
          <w:p w14:paraId="7D6B0681" w14:textId="643342BC" w:rsidR="00EB6740" w:rsidRPr="00EB6740" w:rsidRDefault="00EB6740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6740">
              <w:rPr>
                <w:rFonts w:ascii="Times New Roman" w:hAnsi="Times New Roman" w:cs="Times New Roman"/>
                <w:sz w:val="24"/>
                <w:szCs w:val="24"/>
              </w:rPr>
              <w:t>Web development: HTML,CSS , JavaScript</w:t>
            </w:r>
          </w:p>
          <w:p w14:paraId="7E8B3D5B" w14:textId="313393D7" w:rsidR="00EB6740" w:rsidRPr="00EB6740" w:rsidRDefault="00EB6740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6740">
              <w:rPr>
                <w:rFonts w:ascii="Times New Roman" w:hAnsi="Times New Roman" w:cs="Times New Roman"/>
                <w:sz w:val="24"/>
                <w:szCs w:val="24"/>
              </w:rPr>
              <w:t>Machine Learning Basics</w:t>
            </w:r>
          </w:p>
          <w:p w14:paraId="0B64368F" w14:textId="2AF470BF" w:rsidR="00EB6740" w:rsidRPr="00EB6740" w:rsidRDefault="00EB6740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6740">
              <w:rPr>
                <w:rFonts w:ascii="Times New Roman" w:hAnsi="Times New Roman" w:cs="Times New Roman"/>
                <w:sz w:val="24"/>
                <w:szCs w:val="24"/>
              </w:rPr>
              <w:t>Database: SQL</w:t>
            </w:r>
          </w:p>
          <w:p w14:paraId="09615887" w14:textId="1DD2517D" w:rsidR="00EB6740" w:rsidRPr="00086213" w:rsidRDefault="00EB6740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solving </w:t>
            </w:r>
          </w:p>
          <w:p w14:paraId="4029D623" w14:textId="7886C686" w:rsidR="00EB6740" w:rsidRPr="00EB6740" w:rsidRDefault="00EB6740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6740">
              <w:rPr>
                <w:rFonts w:ascii="Times New Roman" w:hAnsi="Times New Roman" w:cs="Times New Roman"/>
                <w:sz w:val="24"/>
                <w:szCs w:val="24"/>
              </w:rPr>
              <w:t>Teamwork and Collaboration</w:t>
            </w:r>
          </w:p>
          <w:p w14:paraId="07AE0ECD" w14:textId="77777777" w:rsidR="001C7063" w:rsidRPr="00EB6740" w:rsidRDefault="001C7063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470DE" w14:textId="01188663" w:rsidR="00C62C9E" w:rsidRPr="00553AE2" w:rsidRDefault="00FF3B21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PROJECTS</w:t>
            </w:r>
          </w:p>
          <w:p w14:paraId="4257BA51" w14:textId="77777777" w:rsidR="00FF3B21" w:rsidRPr="001C7063" w:rsidRDefault="00FF3B21" w:rsidP="009B240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02155C" w14:textId="58CC2FA6" w:rsidR="009B2401" w:rsidRPr="009B2401" w:rsidRDefault="00BD3CA9" w:rsidP="009B2401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A digital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Desktop Application </w:t>
            </w:r>
            <w:r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platform for handling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  <w:r w:rsidR="00C62C9E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FF3B21" w:rsidRPr="009B2401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 store  functionalities  using python and</w:t>
            </w:r>
            <w:r w:rsidR="00BA4156" w:rsidRPr="009B24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>tools.</w:t>
            </w:r>
          </w:p>
          <w:p w14:paraId="5E289F92" w14:textId="033F8E3D" w:rsidR="009B2401" w:rsidRPr="009B2401" w:rsidRDefault="009B2401" w:rsidP="009B2401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401">
              <w:rPr>
                <w:rFonts w:ascii="Times New Roman" w:hAnsi="Times New Roman" w:cs="Times New Roman"/>
                <w:sz w:val="24"/>
                <w:szCs w:val="24"/>
              </w:rPr>
              <w:t>Smart student recognition system using Arduino</w:t>
            </w:r>
            <w:r w:rsidRPr="009B24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77E922F" w14:textId="253D601A" w:rsidR="009B2401" w:rsidRPr="001C7063" w:rsidRDefault="009B2401" w:rsidP="009B240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technology.</w:t>
            </w:r>
          </w:p>
          <w:p w14:paraId="4FE34DB3" w14:textId="77777777" w:rsidR="009B2401" w:rsidRPr="00BA4156" w:rsidRDefault="009B2401" w:rsidP="00BA4156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572D59" w14:textId="77777777" w:rsidR="00BD3CA9" w:rsidRPr="00BA4156" w:rsidRDefault="00BD3CA9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36DCD" w14:textId="4A13D399" w:rsidR="00BD3CA9" w:rsidRPr="00553AE2" w:rsidRDefault="00BD3CA9" w:rsidP="00BD3CA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PUBLI</w:t>
            </w:r>
            <w:r w:rsidR="007E3259"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C</w:t>
            </w: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ATIONS </w:t>
            </w:r>
          </w:p>
          <w:p w14:paraId="39884FA7" w14:textId="77777777" w:rsidR="00BD3CA9" w:rsidRDefault="00BD3CA9" w:rsidP="00BD3CA9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149B4FE0" w14:textId="16788ECA" w:rsidR="001B0710" w:rsidRPr="00BD3CA9" w:rsidRDefault="00BD3CA9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 w:rsidR="0011149E"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3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</w:t>
            </w: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 xml:space="preserve">A Digital Platform </w:t>
            </w:r>
            <w:r w:rsidR="00C322AF" w:rsidRPr="00BD3CA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C322AF">
              <w:rPr>
                <w:rFonts w:ascii="Times New Roman" w:hAnsi="Times New Roman" w:cs="Times New Roman"/>
                <w:sz w:val="24"/>
                <w:szCs w:val="24"/>
              </w:rPr>
              <w:t xml:space="preserve"> clothing </w:t>
            </w: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 xml:space="preserve"> store “, Published in Volume 2 Issue 5 of International Journal of Research Publication and Reviews in 2022</w:t>
            </w:r>
          </w:p>
          <w:p w14:paraId="22358DE9" w14:textId="578961DB" w:rsidR="001B0710" w:rsidRPr="001C7063" w:rsidRDefault="001B0710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5439F" w14:textId="77777777" w:rsidR="00497DD8" w:rsidRPr="001C7063" w:rsidRDefault="00497DD8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24C73" w14:textId="632CD0A2" w:rsidR="00FF3B21" w:rsidRDefault="00FF3B21" w:rsidP="00FF3B21">
            <w:pPr>
              <w:tabs>
                <w:tab w:val="left" w:pos="990"/>
              </w:tabs>
              <w:ind w:left="43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8E8C3" w14:textId="258D558D" w:rsidR="001D534D" w:rsidRDefault="001D534D" w:rsidP="00FF3B21">
            <w:pPr>
              <w:tabs>
                <w:tab w:val="left" w:pos="990"/>
              </w:tabs>
              <w:ind w:left="43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B03C7" w14:textId="249F31F4" w:rsidR="00876BA2" w:rsidRDefault="00876BA2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F3C2C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E488C5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D062AC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EB995E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60A41D" w14:textId="3884FCA6" w:rsidR="00EF29F1" w:rsidRPr="00791029" w:rsidRDefault="00EF29F1" w:rsidP="00EF29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5F5C" w:rsidRPr="007803F3" w14:paraId="4B69E87C" w14:textId="77777777" w:rsidTr="003425D6">
        <w:tc>
          <w:tcPr>
            <w:tcW w:w="3600" w:type="dxa"/>
            <w:shd w:val="clear" w:color="auto" w:fill="E9F0F6" w:themeFill="accent1" w:themeFillTint="33"/>
          </w:tcPr>
          <w:p w14:paraId="3C75BF48" w14:textId="77777777" w:rsidR="005D5F5C" w:rsidRDefault="005D5F5C" w:rsidP="00036450">
            <w:pPr>
              <w:pStyle w:val="Heading3"/>
              <w:rPr>
                <w:rFonts w:ascii="Times New Roman" w:hAnsi="Times New Roman" w:cs="Times New Roman"/>
                <w:szCs w:val="28"/>
              </w:rPr>
            </w:pPr>
          </w:p>
          <w:p w14:paraId="5E068412" w14:textId="77777777" w:rsidR="00255549" w:rsidRDefault="00255549" w:rsidP="00255549"/>
          <w:p w14:paraId="61F1C32B" w14:textId="77777777" w:rsidR="00255549" w:rsidRDefault="00255549" w:rsidP="00255549"/>
          <w:p w14:paraId="1808BED3" w14:textId="77777777" w:rsidR="00255549" w:rsidRPr="00255549" w:rsidRDefault="00255549" w:rsidP="00255549"/>
        </w:tc>
        <w:tc>
          <w:tcPr>
            <w:tcW w:w="256" w:type="dxa"/>
            <w:gridSpan w:val="2"/>
            <w:shd w:val="clear" w:color="auto" w:fill="F2F2F2" w:themeFill="background1" w:themeFillShade="F2"/>
          </w:tcPr>
          <w:p w14:paraId="228D75CD" w14:textId="77777777" w:rsidR="005D5F5C" w:rsidRDefault="005D5F5C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934" w:type="dxa"/>
            <w:shd w:val="clear" w:color="auto" w:fill="F2F2F2" w:themeFill="background1" w:themeFillShade="F2"/>
          </w:tcPr>
          <w:p w14:paraId="10CE88A1" w14:textId="77777777" w:rsidR="005D5F5C" w:rsidRDefault="005D5F5C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69CE38" w14:textId="77777777" w:rsidR="00255549" w:rsidRDefault="00255549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5443DE" w14:textId="77777777" w:rsidR="00255549" w:rsidRDefault="00255549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ED0873" w14:textId="541F275C" w:rsidR="00255549" w:rsidRDefault="00255549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CBFE815" w14:textId="3F2A77EB" w:rsidR="001C5583" w:rsidRPr="001C5583" w:rsidRDefault="001C5583" w:rsidP="0086783C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sectPr w:rsidR="001C5583" w:rsidRPr="001C5583" w:rsidSect="009B2401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BD82" w14:textId="77777777" w:rsidR="006C4A40" w:rsidRDefault="006C4A40" w:rsidP="000C45FF">
      <w:r>
        <w:separator/>
      </w:r>
    </w:p>
  </w:endnote>
  <w:endnote w:type="continuationSeparator" w:id="0">
    <w:p w14:paraId="65E48BF0" w14:textId="77777777" w:rsidR="006C4A40" w:rsidRDefault="006C4A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D7D6" w14:textId="77777777" w:rsidR="006C4A40" w:rsidRDefault="006C4A40" w:rsidP="000C45FF">
      <w:r>
        <w:separator/>
      </w:r>
    </w:p>
  </w:footnote>
  <w:footnote w:type="continuationSeparator" w:id="0">
    <w:p w14:paraId="0BDBADFC" w14:textId="77777777" w:rsidR="006C4A40" w:rsidRDefault="006C4A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B5B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DC5416" wp14:editId="1C85580A">
          <wp:simplePos x="0" y="0"/>
          <wp:positionH relativeFrom="page">
            <wp:posOffset>157480</wp:posOffset>
          </wp:positionH>
          <wp:positionV relativeFrom="page">
            <wp:align>top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73A"/>
    <w:multiLevelType w:val="hybridMultilevel"/>
    <w:tmpl w:val="1C66FA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833"/>
    <w:multiLevelType w:val="hybridMultilevel"/>
    <w:tmpl w:val="7F6240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5311"/>
    <w:multiLevelType w:val="hybridMultilevel"/>
    <w:tmpl w:val="DD546B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52DD2"/>
    <w:multiLevelType w:val="hybridMultilevel"/>
    <w:tmpl w:val="E596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957BA"/>
    <w:multiLevelType w:val="hybridMultilevel"/>
    <w:tmpl w:val="9F8090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E76A9"/>
    <w:multiLevelType w:val="hybridMultilevel"/>
    <w:tmpl w:val="0CCA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6107"/>
    <w:multiLevelType w:val="hybridMultilevel"/>
    <w:tmpl w:val="261C8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A4EC1"/>
    <w:multiLevelType w:val="hybridMultilevel"/>
    <w:tmpl w:val="01382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E277E"/>
    <w:multiLevelType w:val="hybridMultilevel"/>
    <w:tmpl w:val="8D94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474E8"/>
    <w:multiLevelType w:val="hybridMultilevel"/>
    <w:tmpl w:val="439C1C84"/>
    <w:lvl w:ilvl="0" w:tplc="7330701C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5F4F2C7E"/>
    <w:multiLevelType w:val="hybridMultilevel"/>
    <w:tmpl w:val="0CBE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5190A"/>
    <w:multiLevelType w:val="hybridMultilevel"/>
    <w:tmpl w:val="7006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773A"/>
    <w:multiLevelType w:val="hybridMultilevel"/>
    <w:tmpl w:val="8EF85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4003">
    <w:abstractNumId w:val="7"/>
  </w:num>
  <w:num w:numId="2" w16cid:durableId="1346907188">
    <w:abstractNumId w:val="1"/>
  </w:num>
  <w:num w:numId="3" w16cid:durableId="1596745913">
    <w:abstractNumId w:val="5"/>
  </w:num>
  <w:num w:numId="4" w16cid:durableId="1911310193">
    <w:abstractNumId w:val="0"/>
  </w:num>
  <w:num w:numId="5" w16cid:durableId="1090154211">
    <w:abstractNumId w:val="4"/>
  </w:num>
  <w:num w:numId="6" w16cid:durableId="386151426">
    <w:abstractNumId w:val="12"/>
  </w:num>
  <w:num w:numId="7" w16cid:durableId="127826137">
    <w:abstractNumId w:val="11"/>
  </w:num>
  <w:num w:numId="8" w16cid:durableId="302344933">
    <w:abstractNumId w:val="2"/>
  </w:num>
  <w:num w:numId="9" w16cid:durableId="814222728">
    <w:abstractNumId w:val="6"/>
  </w:num>
  <w:num w:numId="10" w16cid:durableId="673991877">
    <w:abstractNumId w:val="10"/>
  </w:num>
  <w:num w:numId="11" w16cid:durableId="1885478859">
    <w:abstractNumId w:val="8"/>
  </w:num>
  <w:num w:numId="12" w16cid:durableId="1285842134">
    <w:abstractNumId w:val="9"/>
  </w:num>
  <w:num w:numId="13" w16cid:durableId="69326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3"/>
    <w:rsid w:val="00013EAA"/>
    <w:rsid w:val="00025DA6"/>
    <w:rsid w:val="00036450"/>
    <w:rsid w:val="00086213"/>
    <w:rsid w:val="00094499"/>
    <w:rsid w:val="000A10F2"/>
    <w:rsid w:val="000A34D6"/>
    <w:rsid w:val="000C45FF"/>
    <w:rsid w:val="000E3FD1"/>
    <w:rsid w:val="0011149E"/>
    <w:rsid w:val="00112054"/>
    <w:rsid w:val="00114DEC"/>
    <w:rsid w:val="00116B68"/>
    <w:rsid w:val="001317D8"/>
    <w:rsid w:val="00150591"/>
    <w:rsid w:val="001525E1"/>
    <w:rsid w:val="00180329"/>
    <w:rsid w:val="0019001F"/>
    <w:rsid w:val="001A74A5"/>
    <w:rsid w:val="001B0710"/>
    <w:rsid w:val="001B2ABD"/>
    <w:rsid w:val="001C5583"/>
    <w:rsid w:val="001C7063"/>
    <w:rsid w:val="001D534D"/>
    <w:rsid w:val="001E0391"/>
    <w:rsid w:val="001E1759"/>
    <w:rsid w:val="001F1ECC"/>
    <w:rsid w:val="00225B54"/>
    <w:rsid w:val="002400EB"/>
    <w:rsid w:val="002434B5"/>
    <w:rsid w:val="00255549"/>
    <w:rsid w:val="00256CF7"/>
    <w:rsid w:val="002720A0"/>
    <w:rsid w:val="00281FD5"/>
    <w:rsid w:val="002C235B"/>
    <w:rsid w:val="002E2907"/>
    <w:rsid w:val="0030481B"/>
    <w:rsid w:val="00313F99"/>
    <w:rsid w:val="003156FC"/>
    <w:rsid w:val="0032292E"/>
    <w:rsid w:val="003254B5"/>
    <w:rsid w:val="003425D6"/>
    <w:rsid w:val="0037121F"/>
    <w:rsid w:val="003910D8"/>
    <w:rsid w:val="003A6B7D"/>
    <w:rsid w:val="003B06CA"/>
    <w:rsid w:val="003F01D0"/>
    <w:rsid w:val="004071FC"/>
    <w:rsid w:val="004346EF"/>
    <w:rsid w:val="00445947"/>
    <w:rsid w:val="004813B3"/>
    <w:rsid w:val="00496591"/>
    <w:rsid w:val="00497DD8"/>
    <w:rsid w:val="004B7B70"/>
    <w:rsid w:val="004C63E4"/>
    <w:rsid w:val="004D3011"/>
    <w:rsid w:val="004D6C1B"/>
    <w:rsid w:val="005262AC"/>
    <w:rsid w:val="00551216"/>
    <w:rsid w:val="00553AE2"/>
    <w:rsid w:val="005825D9"/>
    <w:rsid w:val="005D5F5C"/>
    <w:rsid w:val="005E39D5"/>
    <w:rsid w:val="00600670"/>
    <w:rsid w:val="006064A5"/>
    <w:rsid w:val="0062123A"/>
    <w:rsid w:val="00646E43"/>
    <w:rsid w:val="00646E75"/>
    <w:rsid w:val="006551D7"/>
    <w:rsid w:val="00660E79"/>
    <w:rsid w:val="006640A6"/>
    <w:rsid w:val="006771D0"/>
    <w:rsid w:val="00692EF0"/>
    <w:rsid w:val="006C35E1"/>
    <w:rsid w:val="006C4A40"/>
    <w:rsid w:val="006D5219"/>
    <w:rsid w:val="00715FCB"/>
    <w:rsid w:val="00743101"/>
    <w:rsid w:val="00764C9F"/>
    <w:rsid w:val="007775E1"/>
    <w:rsid w:val="007803F3"/>
    <w:rsid w:val="0078497C"/>
    <w:rsid w:val="007867A0"/>
    <w:rsid w:val="00791029"/>
    <w:rsid w:val="007927F5"/>
    <w:rsid w:val="007E3259"/>
    <w:rsid w:val="007F46FB"/>
    <w:rsid w:val="00802CA0"/>
    <w:rsid w:val="00835CFF"/>
    <w:rsid w:val="00854804"/>
    <w:rsid w:val="00864991"/>
    <w:rsid w:val="0086783C"/>
    <w:rsid w:val="00876BA2"/>
    <w:rsid w:val="008A4ADA"/>
    <w:rsid w:val="008A791D"/>
    <w:rsid w:val="008F1ED5"/>
    <w:rsid w:val="009260CD"/>
    <w:rsid w:val="00940A66"/>
    <w:rsid w:val="00952C25"/>
    <w:rsid w:val="00963E34"/>
    <w:rsid w:val="009B2401"/>
    <w:rsid w:val="00A2118D"/>
    <w:rsid w:val="00AB174F"/>
    <w:rsid w:val="00AB21C0"/>
    <w:rsid w:val="00AD0A50"/>
    <w:rsid w:val="00AD76E2"/>
    <w:rsid w:val="00AE1EDE"/>
    <w:rsid w:val="00AE5E08"/>
    <w:rsid w:val="00AF2EAB"/>
    <w:rsid w:val="00B20152"/>
    <w:rsid w:val="00B27E68"/>
    <w:rsid w:val="00B359E4"/>
    <w:rsid w:val="00B43972"/>
    <w:rsid w:val="00B54DEE"/>
    <w:rsid w:val="00B57D98"/>
    <w:rsid w:val="00B70850"/>
    <w:rsid w:val="00B83A2C"/>
    <w:rsid w:val="00B9197D"/>
    <w:rsid w:val="00BA4156"/>
    <w:rsid w:val="00BD3CA9"/>
    <w:rsid w:val="00BF37B3"/>
    <w:rsid w:val="00C066B6"/>
    <w:rsid w:val="00C1667B"/>
    <w:rsid w:val="00C322AF"/>
    <w:rsid w:val="00C37BA1"/>
    <w:rsid w:val="00C4278F"/>
    <w:rsid w:val="00C4674C"/>
    <w:rsid w:val="00C506CF"/>
    <w:rsid w:val="00C62C9E"/>
    <w:rsid w:val="00C72BED"/>
    <w:rsid w:val="00C7446C"/>
    <w:rsid w:val="00C9578B"/>
    <w:rsid w:val="00CA2689"/>
    <w:rsid w:val="00CB0055"/>
    <w:rsid w:val="00D2522B"/>
    <w:rsid w:val="00D422DE"/>
    <w:rsid w:val="00D5459D"/>
    <w:rsid w:val="00DA1F4D"/>
    <w:rsid w:val="00DA43EE"/>
    <w:rsid w:val="00DC5F6A"/>
    <w:rsid w:val="00DD172A"/>
    <w:rsid w:val="00DF2F80"/>
    <w:rsid w:val="00E06821"/>
    <w:rsid w:val="00E15CA3"/>
    <w:rsid w:val="00E25A26"/>
    <w:rsid w:val="00E27457"/>
    <w:rsid w:val="00E4381A"/>
    <w:rsid w:val="00E55D74"/>
    <w:rsid w:val="00E67174"/>
    <w:rsid w:val="00E8453E"/>
    <w:rsid w:val="00EB6740"/>
    <w:rsid w:val="00EE12D2"/>
    <w:rsid w:val="00EF29F1"/>
    <w:rsid w:val="00F057D9"/>
    <w:rsid w:val="00F513AC"/>
    <w:rsid w:val="00F60274"/>
    <w:rsid w:val="00F67C90"/>
    <w:rsid w:val="00F77FB9"/>
    <w:rsid w:val="00FB068F"/>
    <w:rsid w:val="00FF1B16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73D6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D3CA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5D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ikahalund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D3CC7977064B2A9AEEB89DFF57D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6896-087C-4267-8E8B-0023F98AB0FA}"/>
      </w:docPartPr>
      <w:docPartBody>
        <w:p w:rsidR="00B758EC" w:rsidRDefault="00000000">
          <w:pPr>
            <w:pStyle w:val="B3D3CC7977064B2A9AEEB89DFF57DDED"/>
          </w:pPr>
          <w:r w:rsidRPr="00D5459D">
            <w:t>Profile</w:t>
          </w:r>
        </w:p>
      </w:docPartBody>
    </w:docPart>
    <w:docPart>
      <w:docPartPr>
        <w:name w:val="7C0BEB3C85E147BBA47E6CE40600E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DB28-E9E7-456A-A6B4-9DE29CA3179A}"/>
      </w:docPartPr>
      <w:docPartBody>
        <w:p w:rsidR="00B758EC" w:rsidRDefault="00000000">
          <w:pPr>
            <w:pStyle w:val="7C0BEB3C85E147BBA47E6CE40600EF9D"/>
          </w:pPr>
          <w:r w:rsidRPr="00CB0055">
            <w:t>Contact</w:t>
          </w:r>
        </w:p>
      </w:docPartBody>
    </w:docPart>
    <w:docPart>
      <w:docPartPr>
        <w:name w:val="5742326D25544D32A21035A28B83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30DA-ED53-41AF-A463-F8B4E8C13DDF}"/>
      </w:docPartPr>
      <w:docPartBody>
        <w:p w:rsidR="00B758EC" w:rsidRDefault="00000000">
          <w:pPr>
            <w:pStyle w:val="5742326D25544D32A21035A28B83AE21"/>
          </w:pPr>
          <w:r w:rsidRPr="004D3011">
            <w:t>PHONE:</w:t>
          </w:r>
        </w:p>
      </w:docPartBody>
    </w:docPart>
    <w:docPart>
      <w:docPartPr>
        <w:name w:val="E6822685E6CA457F91145573B9196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0655-B234-45BC-B811-535BE14EA948}"/>
      </w:docPartPr>
      <w:docPartBody>
        <w:p w:rsidR="007B6424" w:rsidRDefault="00300DD2" w:rsidP="00300DD2">
          <w:pPr>
            <w:pStyle w:val="E6822685E6CA457F91145573B91964E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A"/>
    <w:rsid w:val="000D0AB3"/>
    <w:rsid w:val="001E625A"/>
    <w:rsid w:val="00300DD2"/>
    <w:rsid w:val="004A232A"/>
    <w:rsid w:val="005E641D"/>
    <w:rsid w:val="007B6424"/>
    <w:rsid w:val="009E45B2"/>
    <w:rsid w:val="00B11325"/>
    <w:rsid w:val="00B4670D"/>
    <w:rsid w:val="00B758EC"/>
    <w:rsid w:val="00D92C89"/>
    <w:rsid w:val="00E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3CC7977064B2A9AEEB89DFF57DDED">
    <w:name w:val="B3D3CC7977064B2A9AEEB89DFF57DDED"/>
  </w:style>
  <w:style w:type="paragraph" w:customStyle="1" w:styleId="7C0BEB3C85E147BBA47E6CE40600EF9D">
    <w:name w:val="7C0BEB3C85E147BBA47E6CE40600EF9D"/>
  </w:style>
  <w:style w:type="paragraph" w:customStyle="1" w:styleId="5742326D25544D32A21035A28B83AE21">
    <w:name w:val="5742326D25544D32A21035A28B83AE2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6822685E6CA457F91145573B91964EC">
    <w:name w:val="E6822685E6CA457F91145573B91964EC"/>
    <w:rsid w:val="00300DD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B68DC-4316-43FA-943D-B02C6FF7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2023-07-11T07:11:00Z</dcterms:created>
  <dcterms:modified xsi:type="dcterms:W3CDTF">2023-09-09T14:25:00Z</dcterms:modified>
</cp:coreProperties>
</file>