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6"/>
        <w:gridCol w:w="6934"/>
      </w:tblGrid>
      <w:tr w:rsidR="001B2ABD" w:rsidRPr="007803F3" w14:paraId="0184CC39" w14:textId="77777777" w:rsidTr="003425D6">
        <w:trPr>
          <w:trHeight w:val="14243"/>
        </w:trPr>
        <w:tc>
          <w:tcPr>
            <w:tcW w:w="3600" w:type="dxa"/>
            <w:shd w:val="clear" w:color="auto" w:fill="E9F0F6" w:themeFill="accent1" w:themeFillTint="33"/>
          </w:tcPr>
          <w:sdt>
            <w:sdtPr>
              <w:rPr>
                <w:rFonts w:ascii="Times New Roman" w:hAnsi="Times New Roman" w:cs="Times New Roman"/>
                <w:szCs w:val="28"/>
              </w:rPr>
              <w:id w:val="-1711873194"/>
              <w:placeholder>
                <w:docPart w:val="B3D3CC7977064B2A9AEEB89DFF57DDED"/>
              </w:placeholder>
              <w:temporary/>
              <w:showingPlcHdr/>
              <w15:appearance w15:val="hidden"/>
            </w:sdtPr>
            <w:sdtContent>
              <w:p w14:paraId="05A1A679" w14:textId="53DC1268" w:rsidR="001D534D" w:rsidRPr="006640A6" w:rsidRDefault="00036450" w:rsidP="006640A6">
                <w:pPr>
                  <w:pStyle w:val="Heading3"/>
                  <w:rPr>
                    <w:rFonts w:ascii="Times New Roman" w:hAnsi="Times New Roman" w:cs="Times New Roman"/>
                    <w:szCs w:val="28"/>
                  </w:rPr>
                </w:pPr>
                <w:r w:rsidRPr="00C4278F">
                  <w:rPr>
                    <w:rFonts w:ascii="Times New Roman" w:hAnsi="Times New Roman" w:cs="Times New Roman"/>
                    <w:color w:val="A17B36" w:themeColor="background2" w:themeShade="80"/>
                    <w:sz w:val="26"/>
                    <w:szCs w:val="26"/>
                  </w:rPr>
                  <w:t>Profile</w:t>
                </w:r>
              </w:p>
            </w:sdtContent>
          </w:sdt>
          <w:p w14:paraId="6869792B" w14:textId="77777777" w:rsidR="001D534D" w:rsidRPr="00C4278F" w:rsidRDefault="001D534D" w:rsidP="007803F3">
            <w:pPr>
              <w:rPr>
                <w:rFonts w:ascii="Times New Roman" w:hAnsi="Times New Roman" w:cs="Times New Roman"/>
                <w:b/>
                <w:bCs/>
                <w:color w:val="A17B36" w:themeColor="background2" w:themeShade="80"/>
                <w:sz w:val="32"/>
                <w:szCs w:val="32"/>
              </w:rPr>
            </w:pPr>
          </w:p>
          <w:p w14:paraId="198CBA53" w14:textId="1233CDC3" w:rsidR="0086783C" w:rsidRPr="00C4278F" w:rsidRDefault="0086783C" w:rsidP="007803F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4278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DIPIKA BHARAMA HALUNDE</w:t>
            </w:r>
          </w:p>
          <w:p w14:paraId="7484ACFA" w14:textId="77777777" w:rsidR="002434B5" w:rsidRDefault="002434B5" w:rsidP="0003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sdt>
            <w:sdtPr>
              <w:rPr>
                <w:rFonts w:ascii="Times New Roman" w:hAnsi="Times New Roman" w:cs="Times New Roman"/>
                <w:szCs w:val="28"/>
              </w:rPr>
              <w:id w:val="-1954003311"/>
              <w:placeholder>
                <w:docPart w:val="7C0BEB3C85E147BBA47E6CE40600EF9D"/>
              </w:placeholder>
              <w:temporary/>
              <w:showingPlcHdr/>
              <w15:appearance w15:val="hidden"/>
            </w:sdtPr>
            <w:sdtContent>
              <w:p w14:paraId="37B1AE8F" w14:textId="77777777" w:rsidR="00036450" w:rsidRDefault="00CB0055" w:rsidP="00CB0055">
                <w:pPr>
                  <w:pStyle w:val="Heading3"/>
                  <w:rPr>
                    <w:rFonts w:ascii="Times New Roman" w:hAnsi="Times New Roman" w:cs="Times New Roman"/>
                    <w:szCs w:val="28"/>
                  </w:rPr>
                </w:pPr>
                <w:r w:rsidRPr="00C4278F">
                  <w:rPr>
                    <w:rFonts w:ascii="Times New Roman" w:hAnsi="Times New Roman" w:cs="Times New Roman"/>
                    <w:i/>
                    <w:iCs/>
                    <w:color w:val="A17B36" w:themeColor="background2" w:themeShade="80"/>
                    <w:szCs w:val="28"/>
                  </w:rPr>
                  <w:t>Contact</w:t>
                </w:r>
              </w:p>
            </w:sdtContent>
          </w:sdt>
          <w:p w14:paraId="0C794004" w14:textId="77777777" w:rsidR="00CA2689" w:rsidRPr="00CA2689" w:rsidRDefault="00CA2689" w:rsidP="00CA2689"/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-240260293"/>
              <w:placeholder>
                <w:docPart w:val="E6822685E6CA457F91145573B91964EC"/>
              </w:placeholder>
              <w:temporary/>
              <w:showingPlcHdr/>
              <w15:appearance w15:val="hidden"/>
            </w:sdtPr>
            <w:sdtContent>
              <w:p w14:paraId="3EDBBA1F" w14:textId="77777777" w:rsidR="00CA2689" w:rsidRDefault="00CA2689" w:rsidP="00CA2689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08621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EMAIL:</w:t>
                </w:r>
              </w:p>
            </w:sdtContent>
          </w:sdt>
          <w:p w14:paraId="45B15376" w14:textId="0E801274" w:rsidR="00CA2689" w:rsidRPr="00FF1B16" w:rsidRDefault="00000000" w:rsidP="00CA2689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</w:pPr>
            <w:hyperlink r:id="rId8" w:history="1">
              <w:r w:rsidR="00CA2689" w:rsidRPr="00FF1B1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dipikahalunde@gmail.com</w:t>
              </w:r>
            </w:hyperlink>
          </w:p>
          <w:p w14:paraId="1F505498" w14:textId="77777777" w:rsidR="00CA2689" w:rsidRDefault="00CA2689" w:rsidP="00CA2689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14:paraId="4C67B6E3" w14:textId="77777777" w:rsidR="00CA2689" w:rsidRDefault="00CA2689" w:rsidP="00CA2689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color w:val="B85A22" w:themeColor="accent2" w:themeShade="BF"/>
                <w:sz w:val="24"/>
                <w:szCs w:val="24"/>
                <w:u w:val="single"/>
              </w:rPr>
              <w:id w:val="1111563247"/>
              <w:placeholder>
                <w:docPart w:val="5742326D25544D32A21035A28B83AE21"/>
              </w:placeholder>
              <w:temporary/>
              <w:showingPlcHdr/>
              <w15:appearance w15:val="hidden"/>
            </w:sdtPr>
            <w:sdtContent>
              <w:p w14:paraId="368275C6" w14:textId="77777777" w:rsidR="004D3011" w:rsidRPr="00086213" w:rsidRDefault="004D3011" w:rsidP="004D30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8621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PHONE:</w:t>
                </w:r>
              </w:p>
            </w:sdtContent>
          </w:sdt>
          <w:p w14:paraId="45ECEDE4" w14:textId="53C1B56E" w:rsidR="004D3011" w:rsidRPr="00086213" w:rsidRDefault="00B54DEE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213">
              <w:rPr>
                <w:rFonts w:ascii="Times New Roman" w:hAnsi="Times New Roman" w:cs="Times New Roman"/>
                <w:sz w:val="24"/>
                <w:szCs w:val="24"/>
              </w:rPr>
              <w:t>8080615107</w:t>
            </w:r>
          </w:p>
          <w:p w14:paraId="75C2F19A" w14:textId="77777777" w:rsidR="008A791D" w:rsidRDefault="008A791D" w:rsidP="004D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CFADBB" w14:textId="2DFC9AB0" w:rsidR="00DC5F6A" w:rsidRPr="00FF1B16" w:rsidRDefault="00DC5F6A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E81B5" w14:textId="28B7C0C2" w:rsidR="00854804" w:rsidRPr="007E3259" w:rsidRDefault="00E06821" w:rsidP="004D3011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C4278F">
              <w:rPr>
                <w:rFonts w:ascii="Times New Roman" w:hAnsi="Times New Roman" w:cs="Times New Roman"/>
                <w:b/>
                <w:bCs/>
                <w:i/>
                <w:iCs/>
                <w:color w:val="A17B36" w:themeColor="background2" w:themeShade="80"/>
                <w:sz w:val="28"/>
                <w:szCs w:val="28"/>
              </w:rPr>
              <w:t>PERSONAL</w:t>
            </w:r>
            <w:r w:rsidRPr="00553AE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854804" w:rsidRPr="00C4278F">
              <w:rPr>
                <w:rFonts w:ascii="Times New Roman" w:hAnsi="Times New Roman" w:cs="Times New Roman"/>
                <w:b/>
                <w:bCs/>
                <w:i/>
                <w:iCs/>
                <w:color w:val="A17B36" w:themeColor="background2" w:themeShade="80"/>
                <w:sz w:val="28"/>
                <w:szCs w:val="28"/>
              </w:rPr>
              <w:t>SKILLS</w:t>
            </w:r>
          </w:p>
          <w:p w14:paraId="09F2516E" w14:textId="77777777" w:rsidR="00854804" w:rsidRPr="00FF1B16" w:rsidRDefault="00854804" w:rsidP="004D30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4734C5" w14:textId="4B4BAFB9" w:rsidR="00854804" w:rsidRPr="00FF1B16" w:rsidRDefault="00854804" w:rsidP="0085480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Effective communication</w:t>
            </w:r>
          </w:p>
          <w:p w14:paraId="71C74CE3" w14:textId="1EA5EDCF" w:rsidR="00FF1B16" w:rsidRPr="00EB6740" w:rsidRDefault="00FF1B16" w:rsidP="0085480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7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Working as Cohead </w:t>
            </w:r>
            <w:r w:rsidR="00EB6740" w:rsidRPr="00EB67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Codechef programming club </w:t>
            </w:r>
            <w:r w:rsidR="00EB67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college </w:t>
            </w:r>
          </w:p>
          <w:p w14:paraId="5321B538" w14:textId="6D67C386" w:rsidR="00854804" w:rsidRPr="00FF1B16" w:rsidRDefault="00854804" w:rsidP="0085480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Leadership</w:t>
            </w:r>
          </w:p>
          <w:p w14:paraId="0A9E01CB" w14:textId="77777777" w:rsidR="00DC5F6A" w:rsidRPr="00FF1B16" w:rsidRDefault="00DC5F6A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2BAE9" w14:textId="77777777" w:rsidR="002434B5" w:rsidRPr="00FF1B16" w:rsidRDefault="002434B5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28F2C" w14:textId="77777777" w:rsidR="00FF1B16" w:rsidRPr="00553AE2" w:rsidRDefault="00FF1B16" w:rsidP="00FF1B1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4278F">
              <w:rPr>
                <w:rFonts w:ascii="Times New Roman" w:hAnsi="Times New Roman" w:cs="Times New Roman"/>
                <w:b/>
                <w:bCs/>
                <w:i/>
                <w:iCs/>
                <w:color w:val="A17B36" w:themeColor="background2" w:themeShade="80"/>
                <w:sz w:val="28"/>
                <w:szCs w:val="28"/>
              </w:rPr>
              <w:t>CERTIFICATIONS</w:t>
            </w:r>
          </w:p>
          <w:p w14:paraId="538B58E9" w14:textId="77777777" w:rsidR="00FF1B16" w:rsidRDefault="00FF1B16" w:rsidP="00FF1B16">
            <w:pPr>
              <w:rPr>
                <w:rFonts w:ascii="Times New Roman" w:hAnsi="Times New Roman" w:cs="Times New Roman"/>
                <w:b/>
                <w:bCs/>
                <w:color w:val="548AB7" w:themeColor="accent1" w:themeShade="BF"/>
                <w:sz w:val="28"/>
                <w:szCs w:val="28"/>
              </w:rPr>
            </w:pPr>
          </w:p>
          <w:p w14:paraId="2BB781B8" w14:textId="2C353236" w:rsidR="004B7B70" w:rsidRPr="00DF2F80" w:rsidRDefault="00FF1B16" w:rsidP="00CB005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 xml:space="preserve">Web Development 101 Course offered by </w:t>
            </w:r>
            <w:r w:rsidRPr="00086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pupilfirst organization.</w:t>
            </w:r>
          </w:p>
          <w:p w14:paraId="207BCFCB" w14:textId="77777777" w:rsidR="00DF2F80" w:rsidRPr="00BD3CA9" w:rsidRDefault="00DF2F80" w:rsidP="00DF2F8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44418" w14:textId="558D6062" w:rsidR="004D3011" w:rsidRPr="00553AE2" w:rsidRDefault="002434B5" w:rsidP="00CB0055">
            <w:pPr>
              <w:pStyle w:val="Heading3"/>
              <w:rPr>
                <w:rFonts w:ascii="Times New Roman" w:hAnsi="Times New Roman" w:cs="Times New Roman"/>
                <w:i/>
                <w:iCs/>
                <w:color w:val="auto"/>
                <w:szCs w:val="28"/>
              </w:rPr>
            </w:pPr>
            <w:r w:rsidRPr="00C4278F">
              <w:rPr>
                <w:rFonts w:ascii="Times New Roman" w:hAnsi="Times New Roman" w:cs="Times New Roman"/>
                <w:i/>
                <w:iCs/>
                <w:color w:val="A17B36" w:themeColor="background2" w:themeShade="80"/>
                <w:szCs w:val="28"/>
              </w:rPr>
              <w:t>INTERESTS</w:t>
            </w:r>
          </w:p>
          <w:p w14:paraId="5677FF48" w14:textId="77777777" w:rsidR="002434B5" w:rsidRDefault="002434B5" w:rsidP="00FF3B2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53972" w14:textId="0B7C9FEB" w:rsidR="004D3011" w:rsidRPr="00FF1B16" w:rsidRDefault="00B54DEE" w:rsidP="00BD3C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  <w:r w:rsidR="002E2907" w:rsidRPr="00FF1B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A5BF6" w14:textId="3F51E8A9" w:rsidR="00876BA2" w:rsidRPr="00086213" w:rsidRDefault="00876BA2" w:rsidP="00BD3C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Creativity</w:t>
            </w:r>
          </w:p>
          <w:p w14:paraId="4DC6DED6" w14:textId="77777777" w:rsidR="004D3011" w:rsidRPr="00FF1B16" w:rsidRDefault="00B54DEE" w:rsidP="00BD3C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Travel.</w:t>
            </w:r>
          </w:p>
          <w:p w14:paraId="0B30A4DC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D857C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E7720" w14:textId="77777777" w:rsidR="00BD3CA9" w:rsidRPr="00553AE2" w:rsidRDefault="00BD3CA9" w:rsidP="00BD3CA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4278F">
              <w:rPr>
                <w:rFonts w:ascii="Times New Roman" w:hAnsi="Times New Roman" w:cs="Times New Roman"/>
                <w:b/>
                <w:bCs/>
                <w:i/>
                <w:iCs/>
                <w:color w:val="A17B36" w:themeColor="background2" w:themeShade="80"/>
                <w:sz w:val="28"/>
                <w:szCs w:val="28"/>
              </w:rPr>
              <w:t>LANGUAGES</w:t>
            </w:r>
          </w:p>
          <w:p w14:paraId="518CE21D" w14:textId="77777777" w:rsidR="00BD3CA9" w:rsidRDefault="00BD3CA9" w:rsidP="00BD3CA9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</w:p>
          <w:p w14:paraId="24CB440F" w14:textId="77777777" w:rsidR="00BD3CA9" w:rsidRPr="00FF1B16" w:rsidRDefault="00BD3CA9" w:rsidP="00BD3CA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14:paraId="24FEBEE7" w14:textId="77777777" w:rsidR="00BD3CA9" w:rsidRPr="00FF1B16" w:rsidRDefault="00BD3CA9" w:rsidP="00BD3CA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1B16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  <w:p w14:paraId="5BEE7A62" w14:textId="77777777" w:rsidR="00BD3CA9" w:rsidRPr="001C7063" w:rsidRDefault="00BD3CA9" w:rsidP="00BD3CA9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A5C6E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EE00C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E5363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CECF4" w14:textId="77777777" w:rsidR="00FF3B21" w:rsidRDefault="00FF3B21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DAAEC" w14:textId="77777777" w:rsidR="00116B68" w:rsidRDefault="00116B68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4B1364" w14:textId="77777777" w:rsidR="00BD3CA9" w:rsidRDefault="00BD3CA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1585E" w14:textId="77777777" w:rsidR="00116B68" w:rsidRDefault="00116B68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1EDEE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4E50C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3C7120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6F9E2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E7404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91685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3C67A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94D7A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28CE3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3AF7B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5C638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FDD18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DFFE5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174023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4090B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B77EA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4162FA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3D0D3" w14:textId="77777777" w:rsidR="00255549" w:rsidRDefault="00255549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206D0" w14:textId="77777777" w:rsidR="00B9197D" w:rsidRDefault="00B9197D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2BE7F" w14:textId="000BAFA3" w:rsidR="00B9197D" w:rsidRPr="00FF3B21" w:rsidRDefault="00B9197D" w:rsidP="00FF3B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" w:type="dxa"/>
          </w:tcPr>
          <w:p w14:paraId="4F68F377" w14:textId="127DACA1" w:rsidR="001B2ABD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DD6F25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6C5AD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EE488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9B6CDB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F646F7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5EC7B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AEB7B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6098A" w14:textId="2B41E893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C9B4D" w14:textId="345EF185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6948D" w14:textId="2AC6BA28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A4F4ED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02823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2F7E9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230E51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0EFA3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61447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FEBD58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029AE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50F7D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85E50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CD6DD4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9AFE0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03162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48184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1259F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2B059F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2CE7AE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5089C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16ABF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DD1EE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B2859C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4B6CC3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A4424" w14:textId="7777777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0C452" w14:textId="77777777" w:rsid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B34F0" w14:textId="77777777" w:rsid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02CBBA" w14:textId="052DD937" w:rsidR="002C235B" w:rsidRPr="002C235B" w:rsidRDefault="002C235B" w:rsidP="002C23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  <w:gridSpan w:val="2"/>
            <w:shd w:val="clear" w:color="auto" w:fill="F2F2F2" w:themeFill="background1" w:themeFillShade="F2"/>
          </w:tcPr>
          <w:p w14:paraId="4EA220FC" w14:textId="77777777" w:rsidR="005D5F5C" w:rsidRDefault="005D5F5C" w:rsidP="005D5F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4E8440" w14:textId="73493491" w:rsidR="001B2ABD" w:rsidRPr="00553AE2" w:rsidRDefault="001C5583" w:rsidP="005D5F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CAR</w:t>
            </w:r>
            <w:r w:rsidR="00255549"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E</w:t>
            </w: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ER PROFILE</w:t>
            </w:r>
          </w:p>
          <w:p w14:paraId="6820444E" w14:textId="77777777" w:rsidR="005D5F5C" w:rsidRPr="00890F3D" w:rsidRDefault="005D5F5C" w:rsidP="005D5F5C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2232F715" w14:textId="6DF766CA" w:rsidR="00890F3D" w:rsidRPr="00890F3D" w:rsidRDefault="00890F3D" w:rsidP="00EA11A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0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Appearing B.tech in Computer Science and Engineering .</w:t>
            </w:r>
          </w:p>
          <w:p w14:paraId="42D29F47" w14:textId="302C1211" w:rsidR="00890F3D" w:rsidRPr="00EA11AF" w:rsidRDefault="00890F3D" w:rsidP="00EA11A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11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Completed Diploma in CSE.</w:t>
            </w:r>
          </w:p>
          <w:p w14:paraId="086947C1" w14:textId="762E2B24" w:rsidR="00890F3D" w:rsidRDefault="00890F3D" w:rsidP="00EA11A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11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Quick learner and good interpersonal skills.</w:t>
            </w:r>
          </w:p>
          <w:p w14:paraId="79E5514A" w14:textId="77777777" w:rsidR="007B38C3" w:rsidRPr="007B38C3" w:rsidRDefault="007B38C3" w:rsidP="007B38C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8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Good understanding of programming languages and </w:t>
            </w:r>
          </w:p>
          <w:p w14:paraId="1C0B9C97" w14:textId="75D7DFF6" w:rsidR="007B38C3" w:rsidRPr="00EA11AF" w:rsidRDefault="007B38C3" w:rsidP="007B38C3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8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core subjects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5DFBEDF" w14:textId="6E984FAD" w:rsidR="00890F3D" w:rsidRPr="00EA11AF" w:rsidRDefault="00890F3D" w:rsidP="00EA11A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11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Pr="00EA11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ability to work independently but also as a part of team.</w:t>
            </w:r>
          </w:p>
          <w:p w14:paraId="60C66853" w14:textId="77777777" w:rsidR="00890F3D" w:rsidRDefault="00890F3D" w:rsidP="00890F3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242C57" w14:textId="63557716" w:rsidR="005D5F5C" w:rsidRPr="00890F3D" w:rsidRDefault="001C5583" w:rsidP="00890F3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890F3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EDUCATION </w:t>
            </w:r>
          </w:p>
          <w:p w14:paraId="76A1F52E" w14:textId="7EDFEF33" w:rsidR="00AB21C0" w:rsidRPr="00890F3D" w:rsidRDefault="00AB21C0" w:rsidP="005D5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757D8" w14:textId="77777777" w:rsidR="00AB21C0" w:rsidRPr="001C7063" w:rsidRDefault="00AB21C0" w:rsidP="00AB21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 in Computer Science and Engineering.</w:t>
            </w:r>
          </w:p>
          <w:p w14:paraId="635E0104" w14:textId="3F6C9710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 xml:space="preserve">Institution: Kolhapur Institute of </w:t>
            </w:r>
            <w:r w:rsidR="00B27E68" w:rsidRPr="001C7063">
              <w:rPr>
                <w:rFonts w:ascii="Times New Roman" w:hAnsi="Times New Roman" w:cs="Times New Roman"/>
                <w:sz w:val="24"/>
                <w:szCs w:val="24"/>
              </w:rPr>
              <w:t>Technology (</w:t>
            </w: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KIT).</w:t>
            </w:r>
          </w:p>
          <w:p w14:paraId="1316E2DD" w14:textId="291063E7" w:rsidR="006640A6" w:rsidRPr="001C7063" w:rsidRDefault="006640A6" w:rsidP="00AB21C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CGP</w:t>
            </w:r>
            <w:r w:rsidR="008F1ED5"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- 8.9</w:t>
            </w:r>
          </w:p>
          <w:p w14:paraId="01D94B96" w14:textId="77777777" w:rsidR="00B54DEE" w:rsidRPr="001C7063" w:rsidRDefault="00B54DEE" w:rsidP="005D5F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96DDCB" w14:textId="201BEF12" w:rsidR="00AB21C0" w:rsidRPr="001C7063" w:rsidRDefault="00AB21C0" w:rsidP="00AB21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Diploma in Computer Science and Engineering.</w:t>
            </w:r>
          </w:p>
          <w:p w14:paraId="134978F4" w14:textId="200ACA44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Institution: Sanjay Ghodawat Polytechnic.</w:t>
            </w:r>
          </w:p>
          <w:p w14:paraId="61D92320" w14:textId="6FD77FB0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Year of passing: 2022</w:t>
            </w:r>
          </w:p>
          <w:p w14:paraId="31A9CF7E" w14:textId="09133910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Percentage:91.26</w:t>
            </w:r>
          </w:p>
          <w:p w14:paraId="0A06C4E9" w14:textId="6F96472A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6DEE92" w14:textId="22DF075E" w:rsidR="00AB21C0" w:rsidRPr="001C7063" w:rsidRDefault="00AB21C0" w:rsidP="00AB21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SSC</w:t>
            </w:r>
          </w:p>
          <w:p w14:paraId="56971460" w14:textId="6A9C3405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Institution: Nagaon Highschool Nagaon</w:t>
            </w:r>
          </w:p>
          <w:p w14:paraId="5D492C4E" w14:textId="79294720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Year of passing :2019</w:t>
            </w:r>
          </w:p>
          <w:p w14:paraId="75472BB3" w14:textId="4D0D0F51" w:rsidR="00AB21C0" w:rsidRPr="001C7063" w:rsidRDefault="00AB21C0" w:rsidP="00AB21C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Percentage:94.60</w:t>
            </w:r>
          </w:p>
          <w:p w14:paraId="327A039E" w14:textId="107D507E" w:rsidR="001D534D" w:rsidRPr="001C7063" w:rsidRDefault="001D534D" w:rsidP="001C70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E1D80" w14:textId="77777777" w:rsidR="001C7063" w:rsidRPr="00553AE2" w:rsidRDefault="001C7063" w:rsidP="001C706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TECHNICAL SKILLS</w:t>
            </w:r>
          </w:p>
          <w:p w14:paraId="66DE9682" w14:textId="77777777" w:rsidR="001C7063" w:rsidRPr="00FF1B16" w:rsidRDefault="001C7063" w:rsidP="001C7063"/>
          <w:p w14:paraId="3BAE4D36" w14:textId="0848A22C" w:rsidR="00855E81" w:rsidRDefault="00FF1B16" w:rsidP="00855E81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55E81">
              <w:rPr>
                <w:rFonts w:ascii="Times New Roman" w:hAnsi="Times New Roman" w:cs="Times New Roman"/>
                <w:sz w:val="24"/>
                <w:szCs w:val="24"/>
              </w:rPr>
              <w:t>Programming :</w:t>
            </w:r>
            <w:r w:rsidR="00E67174" w:rsidRPr="00855E81">
              <w:rPr>
                <w:rFonts w:ascii="Times New Roman" w:hAnsi="Times New Roman" w:cs="Times New Roman"/>
                <w:sz w:val="24"/>
                <w:szCs w:val="24"/>
              </w:rPr>
              <w:t xml:space="preserve">C, </w:t>
            </w:r>
            <w:r w:rsidR="00EB6740" w:rsidRPr="00855E8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55E81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14:paraId="6E0D701A" w14:textId="6EB4CEC4" w:rsidR="00855E81" w:rsidRPr="00855E81" w:rsidRDefault="00855E81" w:rsidP="00855E81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  <w:p w14:paraId="4D11EF78" w14:textId="6DE9F30B" w:rsidR="00855E81" w:rsidRPr="00855E81" w:rsidRDefault="00855E81" w:rsidP="00855E81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55E81">
              <w:rPr>
                <w:rFonts w:ascii="Times New Roman" w:hAnsi="Times New Roman" w:cs="Times New Roman"/>
                <w:sz w:val="24"/>
                <w:szCs w:val="24"/>
              </w:rPr>
              <w:t>Fundamentals of core java</w:t>
            </w:r>
          </w:p>
          <w:p w14:paraId="09615887" w14:textId="1DD2517D" w:rsidR="00EB6740" w:rsidRPr="00855E81" w:rsidRDefault="00EB6740" w:rsidP="00FF1B16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55E81">
              <w:rPr>
                <w:rFonts w:ascii="Times New Roman" w:hAnsi="Times New Roman" w:cs="Times New Roman"/>
                <w:sz w:val="24"/>
                <w:szCs w:val="24"/>
              </w:rPr>
              <w:t xml:space="preserve">Problem solving </w:t>
            </w:r>
          </w:p>
          <w:p w14:paraId="4029D623" w14:textId="5596BE38" w:rsidR="00EB6740" w:rsidRPr="00855E81" w:rsidRDefault="00EB6740" w:rsidP="005260E4">
            <w:pPr>
              <w:pStyle w:val="ListParagraph"/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E0ECD" w14:textId="77777777" w:rsidR="001C7063" w:rsidRPr="00855E81" w:rsidRDefault="001C7063" w:rsidP="00FF3B21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470DE" w14:textId="01188663" w:rsidR="00C62C9E" w:rsidRPr="00553AE2" w:rsidRDefault="00FF3B21" w:rsidP="00FF3B21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PROJECTS</w:t>
            </w:r>
          </w:p>
          <w:p w14:paraId="4257BA51" w14:textId="77777777" w:rsidR="00FF3B21" w:rsidRPr="001C7063" w:rsidRDefault="00FF3B21" w:rsidP="009B2401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02155C" w14:textId="58CC2FA6" w:rsidR="009B2401" w:rsidRPr="009B2401" w:rsidRDefault="00BD3CA9" w:rsidP="009B2401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A digital </w:t>
            </w:r>
            <w:r w:rsidR="00BA4156"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Desktop Application </w:t>
            </w:r>
            <w:r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platform for handling </w:t>
            </w:r>
            <w:r w:rsidR="00BA4156" w:rsidRPr="009B2401"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  <w:r w:rsidR="00C62C9E"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4156"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FF3B21" w:rsidRPr="009B2401"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  <w:r w:rsidR="00BA4156" w:rsidRPr="009B2401">
              <w:rPr>
                <w:rFonts w:ascii="Times New Roman" w:hAnsi="Times New Roman" w:cs="Times New Roman"/>
                <w:sz w:val="24"/>
                <w:szCs w:val="24"/>
              </w:rPr>
              <w:t xml:space="preserve"> store  functionalities  using python and</w:t>
            </w:r>
            <w:r w:rsidR="00BA4156" w:rsidRPr="009B24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A4156" w:rsidRPr="009B2401">
              <w:rPr>
                <w:rFonts w:ascii="Times New Roman" w:hAnsi="Times New Roman" w:cs="Times New Roman"/>
                <w:sz w:val="24"/>
                <w:szCs w:val="24"/>
              </w:rPr>
              <w:t>tools.</w:t>
            </w:r>
          </w:p>
          <w:p w14:paraId="5E289F92" w14:textId="033F8E3D" w:rsidR="009B2401" w:rsidRPr="009B2401" w:rsidRDefault="009B2401" w:rsidP="009B2401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2401">
              <w:rPr>
                <w:rFonts w:ascii="Times New Roman" w:hAnsi="Times New Roman" w:cs="Times New Roman"/>
                <w:sz w:val="24"/>
                <w:szCs w:val="24"/>
              </w:rPr>
              <w:t>Smart student recognition system using Arduino</w:t>
            </w:r>
            <w:r w:rsidRPr="009B24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577E922F" w14:textId="253D601A" w:rsidR="009B2401" w:rsidRPr="001C7063" w:rsidRDefault="009B2401" w:rsidP="009B2401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1C70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1C7063">
              <w:rPr>
                <w:rFonts w:ascii="Times New Roman" w:hAnsi="Times New Roman" w:cs="Times New Roman"/>
                <w:sz w:val="24"/>
                <w:szCs w:val="24"/>
              </w:rPr>
              <w:t>technology.</w:t>
            </w:r>
          </w:p>
          <w:p w14:paraId="4FE34DB3" w14:textId="77777777" w:rsidR="009B2401" w:rsidRPr="00BA4156" w:rsidRDefault="009B2401" w:rsidP="00BA4156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572D59" w14:textId="77777777" w:rsidR="00BD3CA9" w:rsidRPr="00BA4156" w:rsidRDefault="00BD3CA9" w:rsidP="00FF3B21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B36DCD" w14:textId="4A13D399" w:rsidR="00BD3CA9" w:rsidRPr="00553AE2" w:rsidRDefault="00BD3CA9" w:rsidP="00BD3CA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PUBLI</w:t>
            </w:r>
            <w:r w:rsidR="007E3259"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>C</w:t>
            </w:r>
            <w:r w:rsidRPr="00553A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ATIONS </w:t>
            </w:r>
          </w:p>
          <w:p w14:paraId="39884FA7" w14:textId="77777777" w:rsidR="00BD3CA9" w:rsidRDefault="00BD3CA9" w:rsidP="00BD3CA9">
            <w:pPr>
              <w:rPr>
                <w:rFonts w:ascii="Times New Roman" w:hAnsi="Times New Roman" w:cs="Times New Roman"/>
                <w:b/>
                <w:bCs/>
                <w:color w:val="548AB7" w:themeColor="accent1" w:themeShade="BF"/>
                <w:sz w:val="28"/>
                <w:szCs w:val="28"/>
              </w:rPr>
            </w:pPr>
          </w:p>
          <w:p w14:paraId="149B4FE0" w14:textId="16788ECA" w:rsidR="001B0710" w:rsidRPr="00BD3CA9" w:rsidRDefault="00BD3CA9" w:rsidP="00BD3CA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3CA9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  <w:r w:rsidR="0011149E">
              <w:rPr>
                <w:rFonts w:ascii="Times New Roman" w:hAnsi="Times New Roman" w:cs="Times New Roman"/>
                <w:sz w:val="24"/>
                <w:szCs w:val="24"/>
              </w:rPr>
              <w:t xml:space="preserve"> Title</w:t>
            </w:r>
            <w:r w:rsidRPr="00B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3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“</w:t>
            </w:r>
            <w:r w:rsidRPr="00BD3CA9">
              <w:rPr>
                <w:rFonts w:ascii="Times New Roman" w:hAnsi="Times New Roman" w:cs="Times New Roman"/>
                <w:sz w:val="24"/>
                <w:szCs w:val="24"/>
              </w:rPr>
              <w:t xml:space="preserve">A Digital Platform </w:t>
            </w:r>
            <w:r w:rsidR="00C322AF" w:rsidRPr="00BD3CA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C322AF">
              <w:rPr>
                <w:rFonts w:ascii="Times New Roman" w:hAnsi="Times New Roman" w:cs="Times New Roman"/>
                <w:sz w:val="24"/>
                <w:szCs w:val="24"/>
              </w:rPr>
              <w:t xml:space="preserve"> clothing </w:t>
            </w:r>
            <w:r w:rsidRPr="00BD3CA9">
              <w:rPr>
                <w:rFonts w:ascii="Times New Roman" w:hAnsi="Times New Roman" w:cs="Times New Roman"/>
                <w:sz w:val="24"/>
                <w:szCs w:val="24"/>
              </w:rPr>
              <w:t xml:space="preserve"> store “, Published in Volume 2 Issue 5 of International Journal of Research Publication and Reviews in 2022</w:t>
            </w:r>
          </w:p>
          <w:p w14:paraId="22358DE9" w14:textId="578961DB" w:rsidR="001B0710" w:rsidRPr="001C7063" w:rsidRDefault="001B0710" w:rsidP="00FF3B21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5439F" w14:textId="77777777" w:rsidR="00497DD8" w:rsidRPr="001C7063" w:rsidRDefault="00497DD8" w:rsidP="00FF3B21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24C73" w14:textId="632CD0A2" w:rsidR="00FF3B21" w:rsidRDefault="00FF3B21" w:rsidP="00FF3B21">
            <w:pPr>
              <w:tabs>
                <w:tab w:val="left" w:pos="990"/>
              </w:tabs>
              <w:ind w:left="43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8E8C3" w14:textId="258D558D" w:rsidR="001D534D" w:rsidRDefault="001D534D" w:rsidP="00FF3B21">
            <w:pPr>
              <w:tabs>
                <w:tab w:val="left" w:pos="990"/>
              </w:tabs>
              <w:ind w:left="43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B03C7" w14:textId="249F31F4" w:rsidR="00876BA2" w:rsidRDefault="00876BA2" w:rsidP="004D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F3C2C" w14:textId="77777777" w:rsidR="001C7063" w:rsidRDefault="001C7063" w:rsidP="004D30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E488C5" w14:textId="77777777" w:rsidR="001C7063" w:rsidRDefault="001C7063" w:rsidP="004D30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D062AC" w14:textId="77777777" w:rsidR="001C7063" w:rsidRDefault="001C7063" w:rsidP="004D30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EB995E" w14:textId="77777777" w:rsidR="001C7063" w:rsidRDefault="001C7063" w:rsidP="004D30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60A41D" w14:textId="3884FCA6" w:rsidR="00EF29F1" w:rsidRPr="00791029" w:rsidRDefault="00EF29F1" w:rsidP="00EF29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5F5C" w:rsidRPr="007803F3" w14:paraId="4B69E87C" w14:textId="77777777" w:rsidTr="003425D6">
        <w:tc>
          <w:tcPr>
            <w:tcW w:w="3600" w:type="dxa"/>
            <w:shd w:val="clear" w:color="auto" w:fill="E9F0F6" w:themeFill="accent1" w:themeFillTint="33"/>
          </w:tcPr>
          <w:p w14:paraId="3C75BF48" w14:textId="77777777" w:rsidR="005D5F5C" w:rsidRDefault="005D5F5C" w:rsidP="00036450">
            <w:pPr>
              <w:pStyle w:val="Heading3"/>
              <w:rPr>
                <w:rFonts w:ascii="Times New Roman" w:hAnsi="Times New Roman" w:cs="Times New Roman"/>
                <w:szCs w:val="28"/>
              </w:rPr>
            </w:pPr>
          </w:p>
          <w:p w14:paraId="5E068412" w14:textId="77777777" w:rsidR="00255549" w:rsidRDefault="00255549" w:rsidP="00255549"/>
          <w:p w14:paraId="61F1C32B" w14:textId="77777777" w:rsidR="00255549" w:rsidRDefault="00255549" w:rsidP="00255549"/>
          <w:p w14:paraId="1808BED3" w14:textId="77777777" w:rsidR="00255549" w:rsidRPr="00255549" w:rsidRDefault="00255549" w:rsidP="00255549"/>
        </w:tc>
        <w:tc>
          <w:tcPr>
            <w:tcW w:w="256" w:type="dxa"/>
            <w:gridSpan w:val="2"/>
            <w:shd w:val="clear" w:color="auto" w:fill="F2F2F2" w:themeFill="background1" w:themeFillShade="F2"/>
          </w:tcPr>
          <w:p w14:paraId="228D75CD" w14:textId="77777777" w:rsidR="005D5F5C" w:rsidRDefault="005D5F5C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934" w:type="dxa"/>
            <w:shd w:val="clear" w:color="auto" w:fill="F2F2F2" w:themeFill="background1" w:themeFillShade="F2"/>
          </w:tcPr>
          <w:p w14:paraId="10CE88A1" w14:textId="77777777" w:rsidR="005D5F5C" w:rsidRDefault="005D5F5C" w:rsidP="005D5F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69CE38" w14:textId="77777777" w:rsidR="00255549" w:rsidRDefault="00255549" w:rsidP="005D5F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5443DE" w14:textId="77777777" w:rsidR="00255549" w:rsidRDefault="00255549" w:rsidP="005D5F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ED0873" w14:textId="541F275C" w:rsidR="00255549" w:rsidRDefault="00255549" w:rsidP="005D5F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CBFE815" w14:textId="3F2A77EB" w:rsidR="001C5583" w:rsidRPr="001C5583" w:rsidRDefault="001C5583" w:rsidP="0086783C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sectPr w:rsidR="001C5583" w:rsidRPr="001C5583" w:rsidSect="009B2401">
      <w:head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7A8B" w14:textId="77777777" w:rsidR="00787467" w:rsidRDefault="00787467" w:rsidP="000C45FF">
      <w:r>
        <w:separator/>
      </w:r>
    </w:p>
  </w:endnote>
  <w:endnote w:type="continuationSeparator" w:id="0">
    <w:p w14:paraId="4BE5BF73" w14:textId="77777777" w:rsidR="00787467" w:rsidRDefault="0078746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7B49" w14:textId="77777777" w:rsidR="00787467" w:rsidRDefault="00787467" w:rsidP="000C45FF">
      <w:r>
        <w:separator/>
      </w:r>
    </w:p>
  </w:footnote>
  <w:footnote w:type="continuationSeparator" w:id="0">
    <w:p w14:paraId="6B56E739" w14:textId="77777777" w:rsidR="00787467" w:rsidRDefault="0078746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B5B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DC5416" wp14:editId="1C85580A">
          <wp:simplePos x="0" y="0"/>
          <wp:positionH relativeFrom="page">
            <wp:posOffset>157480</wp:posOffset>
          </wp:positionH>
          <wp:positionV relativeFrom="page">
            <wp:align>top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73A"/>
    <w:multiLevelType w:val="hybridMultilevel"/>
    <w:tmpl w:val="1C66FA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0833"/>
    <w:multiLevelType w:val="hybridMultilevel"/>
    <w:tmpl w:val="7F6240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F5311"/>
    <w:multiLevelType w:val="hybridMultilevel"/>
    <w:tmpl w:val="DD546B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B06E4C"/>
    <w:multiLevelType w:val="hybridMultilevel"/>
    <w:tmpl w:val="74CC1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DD2"/>
    <w:multiLevelType w:val="hybridMultilevel"/>
    <w:tmpl w:val="E596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957BA"/>
    <w:multiLevelType w:val="hybridMultilevel"/>
    <w:tmpl w:val="9F8090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E76A9"/>
    <w:multiLevelType w:val="hybridMultilevel"/>
    <w:tmpl w:val="0CCA2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96107"/>
    <w:multiLevelType w:val="hybridMultilevel"/>
    <w:tmpl w:val="261C8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6104"/>
    <w:multiLevelType w:val="hybridMultilevel"/>
    <w:tmpl w:val="82D8F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63D18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A4EC1"/>
    <w:multiLevelType w:val="hybridMultilevel"/>
    <w:tmpl w:val="01382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E277E"/>
    <w:multiLevelType w:val="hybridMultilevel"/>
    <w:tmpl w:val="8D94F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474E8"/>
    <w:multiLevelType w:val="hybridMultilevel"/>
    <w:tmpl w:val="439C1C84"/>
    <w:lvl w:ilvl="0" w:tplc="7330701C">
      <w:start w:val="1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 w15:restartNumberingAfterBreak="0">
    <w:nsid w:val="5F4F2C7E"/>
    <w:multiLevelType w:val="hybridMultilevel"/>
    <w:tmpl w:val="0CBE3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5190A"/>
    <w:multiLevelType w:val="hybridMultilevel"/>
    <w:tmpl w:val="70063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667C6"/>
    <w:multiLevelType w:val="hybridMultilevel"/>
    <w:tmpl w:val="76003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F773A"/>
    <w:multiLevelType w:val="hybridMultilevel"/>
    <w:tmpl w:val="8EF85A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44003">
    <w:abstractNumId w:val="9"/>
  </w:num>
  <w:num w:numId="2" w16cid:durableId="1346907188">
    <w:abstractNumId w:val="1"/>
  </w:num>
  <w:num w:numId="3" w16cid:durableId="1596745913">
    <w:abstractNumId w:val="6"/>
  </w:num>
  <w:num w:numId="4" w16cid:durableId="1911310193">
    <w:abstractNumId w:val="0"/>
  </w:num>
  <w:num w:numId="5" w16cid:durableId="1090154211">
    <w:abstractNumId w:val="5"/>
  </w:num>
  <w:num w:numId="6" w16cid:durableId="386151426">
    <w:abstractNumId w:val="15"/>
  </w:num>
  <w:num w:numId="7" w16cid:durableId="127826137">
    <w:abstractNumId w:val="13"/>
  </w:num>
  <w:num w:numId="8" w16cid:durableId="302344933">
    <w:abstractNumId w:val="2"/>
  </w:num>
  <w:num w:numId="9" w16cid:durableId="814222728">
    <w:abstractNumId w:val="7"/>
  </w:num>
  <w:num w:numId="10" w16cid:durableId="673991877">
    <w:abstractNumId w:val="12"/>
  </w:num>
  <w:num w:numId="11" w16cid:durableId="1885478859">
    <w:abstractNumId w:val="10"/>
  </w:num>
  <w:num w:numId="12" w16cid:durableId="1285842134">
    <w:abstractNumId w:val="11"/>
  </w:num>
  <w:num w:numId="13" w16cid:durableId="693262152">
    <w:abstractNumId w:val="4"/>
  </w:num>
  <w:num w:numId="14" w16cid:durableId="337924011">
    <w:abstractNumId w:val="3"/>
  </w:num>
  <w:num w:numId="15" w16cid:durableId="90246423">
    <w:abstractNumId w:val="8"/>
  </w:num>
  <w:num w:numId="16" w16cid:durableId="4000607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F3"/>
    <w:rsid w:val="00013EAA"/>
    <w:rsid w:val="00025DA6"/>
    <w:rsid w:val="00036450"/>
    <w:rsid w:val="00057E61"/>
    <w:rsid w:val="00086213"/>
    <w:rsid w:val="00094499"/>
    <w:rsid w:val="000A10F2"/>
    <w:rsid w:val="000A34D6"/>
    <w:rsid w:val="000C45FF"/>
    <w:rsid w:val="000E3FD1"/>
    <w:rsid w:val="0011149E"/>
    <w:rsid w:val="00112054"/>
    <w:rsid w:val="00114DEC"/>
    <w:rsid w:val="00116B68"/>
    <w:rsid w:val="001317D8"/>
    <w:rsid w:val="00150591"/>
    <w:rsid w:val="001525E1"/>
    <w:rsid w:val="00180329"/>
    <w:rsid w:val="0019001F"/>
    <w:rsid w:val="001A74A5"/>
    <w:rsid w:val="001B0710"/>
    <w:rsid w:val="001B2ABD"/>
    <w:rsid w:val="001C5583"/>
    <w:rsid w:val="001C7063"/>
    <w:rsid w:val="001D534D"/>
    <w:rsid w:val="001E0391"/>
    <w:rsid w:val="001E1759"/>
    <w:rsid w:val="001F1ECC"/>
    <w:rsid w:val="00225B54"/>
    <w:rsid w:val="002400EB"/>
    <w:rsid w:val="002434B5"/>
    <w:rsid w:val="00255549"/>
    <w:rsid w:val="00256CF7"/>
    <w:rsid w:val="002720A0"/>
    <w:rsid w:val="00281FD5"/>
    <w:rsid w:val="002C235B"/>
    <w:rsid w:val="002E2907"/>
    <w:rsid w:val="0030481B"/>
    <w:rsid w:val="00313F99"/>
    <w:rsid w:val="003156FC"/>
    <w:rsid w:val="0032292E"/>
    <w:rsid w:val="003254B5"/>
    <w:rsid w:val="003425D6"/>
    <w:rsid w:val="0037121F"/>
    <w:rsid w:val="003910D8"/>
    <w:rsid w:val="003A6B7D"/>
    <w:rsid w:val="003B06CA"/>
    <w:rsid w:val="003F01D0"/>
    <w:rsid w:val="004071FC"/>
    <w:rsid w:val="004346EF"/>
    <w:rsid w:val="00445947"/>
    <w:rsid w:val="004813B3"/>
    <w:rsid w:val="00496591"/>
    <w:rsid w:val="00497DD8"/>
    <w:rsid w:val="004B7B70"/>
    <w:rsid w:val="004C63E4"/>
    <w:rsid w:val="004D3011"/>
    <w:rsid w:val="004D6C1B"/>
    <w:rsid w:val="005260E4"/>
    <w:rsid w:val="005262AC"/>
    <w:rsid w:val="00551216"/>
    <w:rsid w:val="00553AE2"/>
    <w:rsid w:val="005825D9"/>
    <w:rsid w:val="005D5F5C"/>
    <w:rsid w:val="005E39D5"/>
    <w:rsid w:val="00600670"/>
    <w:rsid w:val="006064A5"/>
    <w:rsid w:val="0062123A"/>
    <w:rsid w:val="00646E43"/>
    <w:rsid w:val="00646E75"/>
    <w:rsid w:val="006551D7"/>
    <w:rsid w:val="00660E79"/>
    <w:rsid w:val="006640A6"/>
    <w:rsid w:val="006771D0"/>
    <w:rsid w:val="00692EF0"/>
    <w:rsid w:val="006C35E1"/>
    <w:rsid w:val="006D5219"/>
    <w:rsid w:val="00715FCB"/>
    <w:rsid w:val="00743101"/>
    <w:rsid w:val="00764C9F"/>
    <w:rsid w:val="007775E1"/>
    <w:rsid w:val="007803F3"/>
    <w:rsid w:val="0078497C"/>
    <w:rsid w:val="007867A0"/>
    <w:rsid w:val="00787467"/>
    <w:rsid w:val="00791029"/>
    <w:rsid w:val="007927F5"/>
    <w:rsid w:val="007B38C3"/>
    <w:rsid w:val="007E3259"/>
    <w:rsid w:val="007F46FB"/>
    <w:rsid w:val="00802CA0"/>
    <w:rsid w:val="00835CFF"/>
    <w:rsid w:val="00854804"/>
    <w:rsid w:val="00855E81"/>
    <w:rsid w:val="00864991"/>
    <w:rsid w:val="0086783C"/>
    <w:rsid w:val="00876BA2"/>
    <w:rsid w:val="00890F3D"/>
    <w:rsid w:val="008A4ADA"/>
    <w:rsid w:val="008A791D"/>
    <w:rsid w:val="008F1ED5"/>
    <w:rsid w:val="009260CD"/>
    <w:rsid w:val="00940A66"/>
    <w:rsid w:val="00952C25"/>
    <w:rsid w:val="00963E34"/>
    <w:rsid w:val="00974B03"/>
    <w:rsid w:val="009B2401"/>
    <w:rsid w:val="00A2118D"/>
    <w:rsid w:val="00A62E60"/>
    <w:rsid w:val="00AB174F"/>
    <w:rsid w:val="00AB21C0"/>
    <w:rsid w:val="00AD0A50"/>
    <w:rsid w:val="00AD76E2"/>
    <w:rsid w:val="00AE1EDE"/>
    <w:rsid w:val="00AE5E08"/>
    <w:rsid w:val="00AF2EAB"/>
    <w:rsid w:val="00B20152"/>
    <w:rsid w:val="00B27E68"/>
    <w:rsid w:val="00B359E4"/>
    <w:rsid w:val="00B43972"/>
    <w:rsid w:val="00B54DEE"/>
    <w:rsid w:val="00B57D98"/>
    <w:rsid w:val="00B70850"/>
    <w:rsid w:val="00B83A2C"/>
    <w:rsid w:val="00B9197D"/>
    <w:rsid w:val="00BA4156"/>
    <w:rsid w:val="00BD3CA9"/>
    <w:rsid w:val="00BF37B3"/>
    <w:rsid w:val="00C066B6"/>
    <w:rsid w:val="00C1667B"/>
    <w:rsid w:val="00C322AF"/>
    <w:rsid w:val="00C37BA1"/>
    <w:rsid w:val="00C4278F"/>
    <w:rsid w:val="00C4674C"/>
    <w:rsid w:val="00C506CF"/>
    <w:rsid w:val="00C62C9E"/>
    <w:rsid w:val="00C72BED"/>
    <w:rsid w:val="00C7446C"/>
    <w:rsid w:val="00C9578B"/>
    <w:rsid w:val="00CA2689"/>
    <w:rsid w:val="00CA2B85"/>
    <w:rsid w:val="00CB0055"/>
    <w:rsid w:val="00D2522B"/>
    <w:rsid w:val="00D422DE"/>
    <w:rsid w:val="00D5459D"/>
    <w:rsid w:val="00DA1F4D"/>
    <w:rsid w:val="00DA43EE"/>
    <w:rsid w:val="00DC5F6A"/>
    <w:rsid w:val="00DD172A"/>
    <w:rsid w:val="00DF2F80"/>
    <w:rsid w:val="00E06821"/>
    <w:rsid w:val="00E15CA3"/>
    <w:rsid w:val="00E25A26"/>
    <w:rsid w:val="00E27457"/>
    <w:rsid w:val="00E4381A"/>
    <w:rsid w:val="00E55D74"/>
    <w:rsid w:val="00E67174"/>
    <w:rsid w:val="00E8453E"/>
    <w:rsid w:val="00EA11AF"/>
    <w:rsid w:val="00EB6740"/>
    <w:rsid w:val="00EE12D2"/>
    <w:rsid w:val="00EF29F1"/>
    <w:rsid w:val="00F057D9"/>
    <w:rsid w:val="00F513AC"/>
    <w:rsid w:val="00F60274"/>
    <w:rsid w:val="00F67C90"/>
    <w:rsid w:val="00F77FB9"/>
    <w:rsid w:val="00FB068F"/>
    <w:rsid w:val="00FF1B16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73D6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D3CA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5D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ikahalund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D3CC7977064B2A9AEEB89DFF57D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A6896-087C-4267-8E8B-0023F98AB0FA}"/>
      </w:docPartPr>
      <w:docPartBody>
        <w:p w:rsidR="00B758EC" w:rsidRDefault="00000000">
          <w:pPr>
            <w:pStyle w:val="B3D3CC7977064B2A9AEEB89DFF57DDED"/>
          </w:pPr>
          <w:r w:rsidRPr="00D5459D">
            <w:t>Profile</w:t>
          </w:r>
        </w:p>
      </w:docPartBody>
    </w:docPart>
    <w:docPart>
      <w:docPartPr>
        <w:name w:val="7C0BEB3C85E147BBA47E6CE40600E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FDB28-E9E7-456A-A6B4-9DE29CA3179A}"/>
      </w:docPartPr>
      <w:docPartBody>
        <w:p w:rsidR="00B758EC" w:rsidRDefault="00000000">
          <w:pPr>
            <w:pStyle w:val="7C0BEB3C85E147BBA47E6CE40600EF9D"/>
          </w:pPr>
          <w:r w:rsidRPr="00CB0055">
            <w:t>Contact</w:t>
          </w:r>
        </w:p>
      </w:docPartBody>
    </w:docPart>
    <w:docPart>
      <w:docPartPr>
        <w:name w:val="5742326D25544D32A21035A28B83A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30DA-ED53-41AF-A463-F8B4E8C13DDF}"/>
      </w:docPartPr>
      <w:docPartBody>
        <w:p w:rsidR="00B758EC" w:rsidRDefault="00000000">
          <w:pPr>
            <w:pStyle w:val="5742326D25544D32A21035A28B83AE21"/>
          </w:pPr>
          <w:r w:rsidRPr="004D3011">
            <w:t>PHONE:</w:t>
          </w:r>
        </w:p>
      </w:docPartBody>
    </w:docPart>
    <w:docPart>
      <w:docPartPr>
        <w:name w:val="E6822685E6CA457F91145573B9196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0655-B234-45BC-B811-535BE14EA948}"/>
      </w:docPartPr>
      <w:docPartBody>
        <w:p w:rsidR="007B6424" w:rsidRDefault="00300DD2" w:rsidP="00300DD2">
          <w:pPr>
            <w:pStyle w:val="E6822685E6CA457F91145573B91964E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2A"/>
    <w:rsid w:val="000D0AB3"/>
    <w:rsid w:val="001E625A"/>
    <w:rsid w:val="00300DD2"/>
    <w:rsid w:val="0046200C"/>
    <w:rsid w:val="004A232A"/>
    <w:rsid w:val="005E641D"/>
    <w:rsid w:val="007B6424"/>
    <w:rsid w:val="009E45B2"/>
    <w:rsid w:val="00B11325"/>
    <w:rsid w:val="00B4670D"/>
    <w:rsid w:val="00B758EC"/>
    <w:rsid w:val="00E36A60"/>
    <w:rsid w:val="00E75BF0"/>
    <w:rsid w:val="00E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D3CC7977064B2A9AEEB89DFF57DDED">
    <w:name w:val="B3D3CC7977064B2A9AEEB89DFF57DDED"/>
  </w:style>
  <w:style w:type="paragraph" w:customStyle="1" w:styleId="7C0BEB3C85E147BBA47E6CE40600EF9D">
    <w:name w:val="7C0BEB3C85E147BBA47E6CE40600EF9D"/>
  </w:style>
  <w:style w:type="paragraph" w:customStyle="1" w:styleId="5742326D25544D32A21035A28B83AE21">
    <w:name w:val="5742326D25544D32A21035A28B83AE2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6822685E6CA457F91145573B91964EC">
    <w:name w:val="E6822685E6CA457F91145573B91964EC"/>
    <w:rsid w:val="00300DD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B68DC-4316-43FA-943D-B02C6FF71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2023-09-09T14:26:00Z</dcterms:created>
  <dcterms:modified xsi:type="dcterms:W3CDTF">2023-10-17T15:28:00Z</dcterms:modified>
</cp:coreProperties>
</file>